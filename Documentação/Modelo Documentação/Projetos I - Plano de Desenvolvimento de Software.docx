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D8B" w:rsidRDefault="00905B7C">
      <w:pPr>
        <w:pStyle w:val="Ttulo"/>
        <w:jc w:val="right"/>
        <w:rPr>
          <w:lang w:val="pt-BR"/>
        </w:rPr>
      </w:pPr>
      <w:r>
        <w:rPr>
          <w:lang w:val="pt-BR"/>
        </w:rPr>
        <w:t>SGV - Gestor</w:t>
      </w:r>
    </w:p>
    <w:p w:rsidR="00842D8B" w:rsidRDefault="00456B74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77DC5">
        <w:rPr>
          <w:lang w:val="pt-BR"/>
        </w:rPr>
        <w:t>Plano de Desenvolvimento de Software</w:t>
      </w:r>
      <w:r>
        <w:rPr>
          <w:lang w:val="pt-BR"/>
        </w:rPr>
        <w:fldChar w:fldCharType="end"/>
      </w:r>
    </w:p>
    <w:p w:rsidR="00842D8B" w:rsidRDefault="005071F3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456B74">
        <w:rPr>
          <w:sz w:val="28"/>
          <w:szCs w:val="28"/>
          <w:lang w:val="pt-BR"/>
        </w:rPr>
        <w:t>1.0</w:t>
      </w:r>
    </w:p>
    <w:p w:rsidR="00842D8B" w:rsidRDefault="00842D8B">
      <w:pPr>
        <w:pStyle w:val="Ttulo"/>
        <w:rPr>
          <w:sz w:val="28"/>
          <w:szCs w:val="28"/>
          <w:lang w:val="pt-BR"/>
        </w:rPr>
      </w:pPr>
    </w:p>
    <w:p w:rsidR="00842D8B" w:rsidRDefault="00842D8B">
      <w:pPr>
        <w:rPr>
          <w:lang w:val="pt-BR"/>
        </w:rPr>
      </w:pPr>
    </w:p>
    <w:p w:rsidR="00842D8B" w:rsidRDefault="00842D8B">
      <w:pPr>
        <w:pStyle w:val="Corpodetexto"/>
        <w:rPr>
          <w:lang w:val="pt-BR"/>
        </w:rPr>
      </w:pPr>
    </w:p>
    <w:p w:rsidR="00842D8B" w:rsidRDefault="00842D8B">
      <w:pPr>
        <w:rPr>
          <w:lang w:val="pt-BR"/>
        </w:rPr>
        <w:sectPr w:rsidR="00842D8B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842D8B" w:rsidRDefault="00456B74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42D8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456B74">
            <w:pPr>
              <w:pStyle w:val="Tabletext"/>
              <w:jc w:val="center"/>
              <w:rPr>
                <w:b/>
                <w:bCs/>
                <w:sz w:val="24"/>
                <w:lang w:val="pt-BR"/>
              </w:rPr>
            </w:pPr>
            <w:r w:rsidRPr="00ED37B9">
              <w:rPr>
                <w:b/>
                <w:bCs/>
                <w:sz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456B74">
            <w:pPr>
              <w:pStyle w:val="Tabletext"/>
              <w:jc w:val="center"/>
              <w:rPr>
                <w:b/>
                <w:bCs/>
                <w:sz w:val="24"/>
                <w:lang w:val="pt-BR"/>
              </w:rPr>
            </w:pPr>
            <w:r w:rsidRPr="00ED37B9">
              <w:rPr>
                <w:b/>
                <w:bCs/>
                <w:sz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456B74">
            <w:pPr>
              <w:pStyle w:val="Tabletext"/>
              <w:jc w:val="center"/>
              <w:rPr>
                <w:b/>
                <w:bCs/>
                <w:sz w:val="24"/>
                <w:lang w:val="pt-BR"/>
              </w:rPr>
            </w:pPr>
            <w:r w:rsidRPr="00ED37B9">
              <w:rPr>
                <w:b/>
                <w:bCs/>
                <w:sz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456B74">
            <w:pPr>
              <w:pStyle w:val="Tabletext"/>
              <w:jc w:val="center"/>
              <w:rPr>
                <w:b/>
                <w:bCs/>
                <w:sz w:val="24"/>
                <w:lang w:val="pt-BR"/>
              </w:rPr>
            </w:pPr>
            <w:r w:rsidRPr="00ED37B9">
              <w:rPr>
                <w:b/>
                <w:bCs/>
                <w:sz w:val="24"/>
                <w:lang w:val="pt-BR"/>
              </w:rPr>
              <w:t>Autor</w:t>
            </w:r>
          </w:p>
        </w:tc>
      </w:tr>
      <w:tr w:rsidR="00842D8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E44395" w:rsidP="00CA7332">
            <w:pPr>
              <w:pStyle w:val="Tabletext"/>
              <w:jc w:val="center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22</w:t>
            </w:r>
            <w:r w:rsidR="00456B74" w:rsidRPr="00ED37B9">
              <w:rPr>
                <w:sz w:val="24"/>
                <w:lang w:val="pt-BR"/>
              </w:rPr>
              <w:t>/</w:t>
            </w:r>
            <w:r w:rsidR="00DC0385" w:rsidRPr="00ED37B9">
              <w:rPr>
                <w:sz w:val="24"/>
                <w:lang w:val="pt-BR"/>
              </w:rPr>
              <w:t>0</w:t>
            </w:r>
            <w:r w:rsidRPr="00ED37B9">
              <w:rPr>
                <w:sz w:val="24"/>
                <w:lang w:val="pt-BR"/>
              </w:rPr>
              <w:t>8</w:t>
            </w:r>
            <w:r w:rsidR="00456B74" w:rsidRPr="00ED37B9">
              <w:rPr>
                <w:sz w:val="24"/>
                <w:lang w:val="pt-BR"/>
              </w:rPr>
              <w:t>/</w:t>
            </w:r>
            <w:r w:rsidR="00DC0385" w:rsidRPr="00ED37B9">
              <w:rPr>
                <w:sz w:val="24"/>
                <w:lang w:val="pt-BR"/>
              </w:rPr>
              <w:t>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DC0385">
            <w:pPr>
              <w:pStyle w:val="Tabletext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890253">
            <w:pPr>
              <w:pStyle w:val="Tabletext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Início</w:t>
            </w:r>
            <w:r w:rsidR="006A0FDB" w:rsidRPr="00ED37B9">
              <w:rPr>
                <w:sz w:val="24"/>
                <w:lang w:val="pt-BR"/>
              </w:rPr>
              <w:t xml:space="preserve">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6A0FDB">
            <w:pPr>
              <w:pStyle w:val="Tabletext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Matheus</w:t>
            </w:r>
          </w:p>
        </w:tc>
      </w:tr>
      <w:tr w:rsidR="00842D8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AB2D42" w:rsidP="00AB2D42">
            <w:pPr>
              <w:pStyle w:val="Tabletext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05/09/2018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792729">
            <w:pPr>
              <w:pStyle w:val="Tabletext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792729">
            <w:pPr>
              <w:pStyle w:val="Tabletext"/>
              <w:rPr>
                <w:sz w:val="24"/>
                <w:lang w:val="pt-BR"/>
              </w:rPr>
            </w:pPr>
            <w:bookmarkStart w:id="0" w:name="OLE_LINK1"/>
            <w:r w:rsidRPr="00ED37B9">
              <w:rPr>
                <w:sz w:val="24"/>
                <w:lang w:val="pt-BR"/>
              </w:rPr>
              <w:t>Continuação da Documentação</w:t>
            </w:r>
            <w:bookmarkEnd w:id="0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792729">
            <w:pPr>
              <w:pStyle w:val="Tabletext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Matheus</w:t>
            </w:r>
          </w:p>
        </w:tc>
      </w:tr>
      <w:tr w:rsidR="00842D8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AB2D42" w:rsidP="00AB2D42">
            <w:pPr>
              <w:pStyle w:val="Tabletext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12/09/2018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3644A4">
            <w:pPr>
              <w:pStyle w:val="Tabletext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3644A4">
            <w:pPr>
              <w:pStyle w:val="Tabletext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Continuação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3644A4">
            <w:pPr>
              <w:pStyle w:val="Tabletext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Matheus</w:t>
            </w:r>
          </w:p>
        </w:tc>
      </w:tr>
      <w:tr w:rsidR="00842D8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AB2D42" w:rsidP="00AB2D42">
            <w:pPr>
              <w:pStyle w:val="Tabletext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19/09/2018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3644A4">
            <w:pPr>
              <w:pStyle w:val="Tabletext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3644A4">
            <w:pPr>
              <w:pStyle w:val="Tabletext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Finalização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8B" w:rsidRPr="00ED37B9" w:rsidRDefault="003644A4">
            <w:pPr>
              <w:pStyle w:val="Tabletext"/>
              <w:rPr>
                <w:sz w:val="24"/>
                <w:lang w:val="pt-BR"/>
              </w:rPr>
            </w:pPr>
            <w:r w:rsidRPr="00ED37B9">
              <w:rPr>
                <w:sz w:val="24"/>
                <w:lang w:val="pt-BR"/>
              </w:rPr>
              <w:t>Matheus</w:t>
            </w:r>
          </w:p>
        </w:tc>
      </w:tr>
    </w:tbl>
    <w:p w:rsidR="00842D8B" w:rsidRDefault="00842D8B">
      <w:pPr>
        <w:rPr>
          <w:lang w:val="pt-BR"/>
        </w:rPr>
      </w:pPr>
    </w:p>
    <w:p w:rsidR="00842D8B" w:rsidRDefault="00456B74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p w:rsidR="00A702E6" w:rsidRPr="00ED37B9" w:rsidRDefault="00456B74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4"/>
          <w:szCs w:val="24"/>
          <w:lang w:val="pt-BR" w:eastAsia="pt-BR"/>
        </w:rPr>
      </w:pPr>
      <w:r w:rsidRPr="00ED37B9">
        <w:rPr>
          <w:b w:val="0"/>
          <w:bCs w:val="0"/>
          <w:sz w:val="24"/>
          <w:szCs w:val="24"/>
          <w:lang w:val="pt-BR"/>
        </w:rPr>
        <w:fldChar w:fldCharType="begin"/>
      </w:r>
      <w:r w:rsidRPr="00ED37B9">
        <w:rPr>
          <w:b w:val="0"/>
          <w:bCs w:val="0"/>
          <w:sz w:val="24"/>
          <w:szCs w:val="24"/>
          <w:lang w:val="pt-BR"/>
        </w:rPr>
        <w:instrText xml:space="preserve"> TOC \o "1-3" \p " " \h \z </w:instrText>
      </w:r>
      <w:r w:rsidRPr="00ED37B9">
        <w:rPr>
          <w:b w:val="0"/>
          <w:bCs w:val="0"/>
          <w:sz w:val="24"/>
          <w:szCs w:val="24"/>
          <w:lang w:val="pt-BR"/>
        </w:rPr>
        <w:fldChar w:fldCharType="separate"/>
      </w:r>
      <w:hyperlink w:anchor="_Toc512207157" w:history="1">
        <w:r w:rsidR="00A702E6" w:rsidRPr="00ED37B9">
          <w:rPr>
            <w:rStyle w:val="Hyperlink"/>
            <w:noProof/>
            <w:sz w:val="24"/>
            <w:szCs w:val="24"/>
          </w:rPr>
          <w:t>1.</w:t>
        </w:r>
        <w:r w:rsidR="00A702E6" w:rsidRPr="00ED37B9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4"/>
            <w:szCs w:val="24"/>
            <w:lang w:val="pt-BR" w:eastAsia="pt-BR"/>
          </w:rPr>
          <w:tab/>
        </w:r>
        <w:r w:rsidR="00A702E6" w:rsidRPr="00ED37B9">
          <w:rPr>
            <w:rStyle w:val="Hyperlink"/>
            <w:noProof/>
            <w:sz w:val="24"/>
            <w:szCs w:val="24"/>
          </w:rPr>
          <w:t>Introdução</w:t>
        </w:r>
        <w:r w:rsidR="00A702E6" w:rsidRPr="00ED37B9">
          <w:rPr>
            <w:noProof/>
            <w:webHidden/>
            <w:sz w:val="24"/>
            <w:szCs w:val="24"/>
          </w:rPr>
          <w:t xml:space="preserve"> </w:t>
        </w:r>
      </w:hyperlink>
    </w:p>
    <w:p w:rsidR="00A702E6" w:rsidRPr="00ED37B9" w:rsidRDefault="005B72E8">
      <w:pPr>
        <w:pStyle w:val="Sumrio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512207158" w:history="1">
        <w:r w:rsidR="00A702E6" w:rsidRPr="00ED37B9">
          <w:rPr>
            <w:rStyle w:val="Hyperlink"/>
            <w:noProof/>
            <w:sz w:val="24"/>
            <w:szCs w:val="24"/>
            <w:lang w:val="pt-BR"/>
          </w:rPr>
          <w:t>1.1</w:t>
        </w:r>
        <w:r w:rsidR="00A702E6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  <w:r w:rsidR="00A702E6" w:rsidRPr="00ED37B9">
          <w:rPr>
            <w:rStyle w:val="Hyperlink"/>
            <w:noProof/>
            <w:sz w:val="24"/>
            <w:szCs w:val="24"/>
            <w:lang w:val="pt-BR"/>
          </w:rPr>
          <w:t>Finalidade</w:t>
        </w:r>
        <w:r w:rsidR="00A702E6" w:rsidRPr="00ED37B9">
          <w:rPr>
            <w:noProof/>
            <w:webHidden/>
            <w:sz w:val="24"/>
            <w:szCs w:val="24"/>
          </w:rPr>
          <w:t xml:space="preserve"> </w:t>
        </w:r>
      </w:hyperlink>
    </w:p>
    <w:p w:rsidR="00A702E6" w:rsidRPr="00ED37B9" w:rsidRDefault="005B72E8">
      <w:pPr>
        <w:pStyle w:val="Sumrio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512207159" w:history="1">
        <w:r w:rsidR="00A702E6" w:rsidRPr="00ED37B9">
          <w:rPr>
            <w:rStyle w:val="Hyperlink"/>
            <w:noProof/>
            <w:sz w:val="24"/>
            <w:szCs w:val="24"/>
            <w:lang w:val="pt-BR"/>
          </w:rPr>
          <w:t>1.2</w:t>
        </w:r>
        <w:r w:rsidR="00A702E6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  <w:r w:rsidR="00A702E6" w:rsidRPr="00ED37B9">
          <w:rPr>
            <w:rStyle w:val="Hyperlink"/>
            <w:noProof/>
            <w:sz w:val="24"/>
            <w:szCs w:val="24"/>
            <w:lang w:val="pt-BR"/>
          </w:rPr>
          <w:t>Escopo</w:t>
        </w:r>
        <w:r w:rsidR="00A702E6" w:rsidRPr="00ED37B9">
          <w:rPr>
            <w:noProof/>
            <w:webHidden/>
            <w:sz w:val="24"/>
            <w:szCs w:val="24"/>
          </w:rPr>
          <w:t xml:space="preserve"> </w:t>
        </w:r>
      </w:hyperlink>
    </w:p>
    <w:p w:rsidR="00A702E6" w:rsidRPr="00ED37B9" w:rsidRDefault="005B72E8">
      <w:pPr>
        <w:pStyle w:val="Sumrio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512207162" w:history="1">
        <w:r w:rsidR="00782EF7">
          <w:rPr>
            <w:rStyle w:val="Hyperlink"/>
            <w:noProof/>
            <w:sz w:val="24"/>
            <w:szCs w:val="24"/>
            <w:lang w:val="pt-BR"/>
          </w:rPr>
          <w:t>1.3</w:t>
        </w:r>
        <w:r w:rsidR="00A702E6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  <w:r w:rsidR="00A702E6" w:rsidRPr="00ED37B9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702E6" w:rsidRPr="00ED37B9">
          <w:rPr>
            <w:noProof/>
            <w:webHidden/>
            <w:sz w:val="24"/>
            <w:szCs w:val="24"/>
          </w:rPr>
          <w:t xml:space="preserve"> </w:t>
        </w:r>
      </w:hyperlink>
    </w:p>
    <w:p w:rsidR="00782EF7" w:rsidRDefault="005B72E8" w:rsidP="00782EF7">
      <w:pPr>
        <w:pStyle w:val="Sumrio1"/>
        <w:tabs>
          <w:tab w:val="left" w:pos="400"/>
          <w:tab w:val="right" w:pos="9350"/>
        </w:tabs>
        <w:rPr>
          <w:noProof/>
          <w:sz w:val="24"/>
          <w:szCs w:val="24"/>
        </w:rPr>
      </w:pPr>
      <w:hyperlink w:anchor="_Toc512207163" w:history="1">
        <w:r w:rsidR="00A702E6" w:rsidRPr="00ED37B9">
          <w:rPr>
            <w:rStyle w:val="Hyperlink"/>
            <w:noProof/>
            <w:sz w:val="24"/>
            <w:szCs w:val="24"/>
            <w:lang w:val="pt-BR"/>
          </w:rPr>
          <w:t>2.</w:t>
        </w:r>
        <w:r w:rsidR="00A702E6" w:rsidRPr="00ED37B9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4"/>
            <w:szCs w:val="24"/>
            <w:lang w:val="pt-BR" w:eastAsia="pt-BR"/>
          </w:rPr>
          <w:tab/>
        </w:r>
        <w:r w:rsidR="00A702E6" w:rsidRPr="00ED37B9">
          <w:rPr>
            <w:rStyle w:val="Hyperlink"/>
            <w:noProof/>
            <w:sz w:val="24"/>
            <w:szCs w:val="24"/>
            <w:lang w:val="pt-BR"/>
          </w:rPr>
          <w:t>Visão Geral do Projeto</w:t>
        </w:r>
        <w:r w:rsidR="00A702E6" w:rsidRPr="00ED37B9">
          <w:rPr>
            <w:noProof/>
            <w:webHidden/>
            <w:sz w:val="24"/>
            <w:szCs w:val="24"/>
          </w:rPr>
          <w:t xml:space="preserve"> </w:t>
        </w:r>
      </w:hyperlink>
    </w:p>
    <w:p w:rsidR="00782EF7" w:rsidRPr="00782EF7" w:rsidRDefault="005B72E8" w:rsidP="00782EF7">
      <w:pPr>
        <w:pStyle w:val="Sumrio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512207164" w:history="1">
        <w:r w:rsidR="00782EF7" w:rsidRPr="00ED37B9">
          <w:rPr>
            <w:rStyle w:val="Hyperlink"/>
            <w:noProof/>
            <w:sz w:val="24"/>
            <w:szCs w:val="24"/>
            <w:lang w:val="pt-BR"/>
          </w:rPr>
          <w:t>2.1</w:t>
        </w:r>
        <w:r w:rsidR="00782EF7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</w:hyperlink>
      <w:r w:rsidR="00782EF7" w:rsidRPr="00782EF7">
        <w:rPr>
          <w:noProof/>
          <w:sz w:val="24"/>
          <w:szCs w:val="24"/>
        </w:rPr>
        <w:t>Finalidade, Escopo e Objetivos do Projeto</w:t>
      </w:r>
    </w:p>
    <w:p w:rsidR="00A702E6" w:rsidRPr="00ED37B9" w:rsidRDefault="005B72E8">
      <w:pPr>
        <w:pStyle w:val="Sumrio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512207164" w:history="1">
        <w:r w:rsidR="00A702E6" w:rsidRPr="00ED37B9">
          <w:rPr>
            <w:rStyle w:val="Hyperlink"/>
            <w:noProof/>
            <w:sz w:val="24"/>
            <w:szCs w:val="24"/>
            <w:lang w:val="pt-BR"/>
          </w:rPr>
          <w:t>2.1</w:t>
        </w:r>
        <w:r w:rsidR="00A702E6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  <w:r w:rsidR="00A702E6" w:rsidRPr="00ED37B9">
          <w:rPr>
            <w:rStyle w:val="Hyperlink"/>
            <w:noProof/>
            <w:sz w:val="24"/>
            <w:szCs w:val="24"/>
            <w:lang w:val="pt-BR"/>
          </w:rPr>
          <w:t>Suposições e Restrições</w:t>
        </w:r>
        <w:r w:rsidR="00A702E6" w:rsidRPr="00ED37B9">
          <w:rPr>
            <w:noProof/>
            <w:webHidden/>
            <w:sz w:val="24"/>
            <w:szCs w:val="24"/>
          </w:rPr>
          <w:t xml:space="preserve"> </w:t>
        </w:r>
      </w:hyperlink>
    </w:p>
    <w:p w:rsidR="00A702E6" w:rsidRPr="00ED37B9" w:rsidRDefault="005B72E8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4"/>
          <w:szCs w:val="24"/>
          <w:lang w:val="pt-BR" w:eastAsia="pt-BR"/>
        </w:rPr>
      </w:pPr>
      <w:hyperlink w:anchor="_Toc512207165" w:history="1">
        <w:r w:rsidR="00A702E6" w:rsidRPr="00ED37B9">
          <w:rPr>
            <w:rStyle w:val="Hyperlink"/>
            <w:noProof/>
            <w:sz w:val="24"/>
            <w:szCs w:val="24"/>
            <w:lang w:val="pt-BR"/>
          </w:rPr>
          <w:t>3.</w:t>
        </w:r>
        <w:r w:rsidR="00A702E6" w:rsidRPr="00ED37B9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4"/>
            <w:szCs w:val="24"/>
            <w:lang w:val="pt-BR" w:eastAsia="pt-BR"/>
          </w:rPr>
          <w:tab/>
        </w:r>
        <w:r w:rsidR="00A702E6" w:rsidRPr="00ED37B9">
          <w:rPr>
            <w:rStyle w:val="Hyperlink"/>
            <w:noProof/>
            <w:sz w:val="24"/>
            <w:szCs w:val="24"/>
            <w:lang w:val="pt-BR"/>
          </w:rPr>
          <w:t>Organização do Projeto</w:t>
        </w:r>
        <w:r w:rsidR="00A702E6" w:rsidRPr="00ED37B9">
          <w:rPr>
            <w:noProof/>
            <w:webHidden/>
            <w:sz w:val="24"/>
            <w:szCs w:val="24"/>
          </w:rPr>
          <w:t xml:space="preserve"> </w:t>
        </w:r>
      </w:hyperlink>
    </w:p>
    <w:p w:rsidR="00A702E6" w:rsidRDefault="005B72E8">
      <w:pPr>
        <w:pStyle w:val="Sumrio2"/>
        <w:tabs>
          <w:tab w:val="left" w:pos="800"/>
          <w:tab w:val="right" w:pos="9350"/>
        </w:tabs>
        <w:rPr>
          <w:noProof/>
          <w:sz w:val="24"/>
          <w:szCs w:val="24"/>
        </w:rPr>
      </w:pPr>
      <w:hyperlink w:anchor="_Toc512207166" w:history="1">
        <w:r w:rsidR="00A702E6" w:rsidRPr="00ED37B9">
          <w:rPr>
            <w:rStyle w:val="Hyperlink"/>
            <w:noProof/>
            <w:sz w:val="24"/>
            <w:szCs w:val="24"/>
            <w:lang w:val="pt-BR"/>
          </w:rPr>
          <w:t>3.1</w:t>
        </w:r>
        <w:r w:rsidR="00A702E6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</w:hyperlink>
      <w:r w:rsidR="00782EF7" w:rsidRPr="00782EF7">
        <w:rPr>
          <w:noProof/>
          <w:sz w:val="24"/>
          <w:szCs w:val="24"/>
        </w:rPr>
        <w:t>Papéis e Responsabilidades</w:t>
      </w:r>
    </w:p>
    <w:p w:rsidR="00A702E6" w:rsidRPr="00ED37B9" w:rsidRDefault="005B72E8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4"/>
          <w:szCs w:val="24"/>
          <w:lang w:val="pt-BR" w:eastAsia="pt-BR"/>
        </w:rPr>
      </w:pPr>
      <w:hyperlink w:anchor="_Toc512207167" w:history="1">
        <w:r w:rsidR="00A702E6" w:rsidRPr="00ED37B9">
          <w:rPr>
            <w:rStyle w:val="Hyperlink"/>
            <w:noProof/>
            <w:sz w:val="24"/>
            <w:szCs w:val="24"/>
            <w:lang w:val="pt-BR"/>
          </w:rPr>
          <w:t>4.</w:t>
        </w:r>
        <w:r w:rsidR="00A702E6" w:rsidRPr="00ED37B9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4"/>
            <w:szCs w:val="24"/>
            <w:lang w:val="pt-BR" w:eastAsia="pt-BR"/>
          </w:rPr>
          <w:tab/>
        </w:r>
        <w:r w:rsidR="00A702E6" w:rsidRPr="00ED37B9">
          <w:rPr>
            <w:rStyle w:val="Hyperlink"/>
            <w:noProof/>
            <w:sz w:val="24"/>
            <w:szCs w:val="24"/>
            <w:lang w:val="pt-BR"/>
          </w:rPr>
          <w:t>Processo de Gerenciamento</w:t>
        </w:r>
        <w:r w:rsidR="00A702E6" w:rsidRPr="00ED37B9">
          <w:rPr>
            <w:noProof/>
            <w:webHidden/>
            <w:sz w:val="24"/>
            <w:szCs w:val="24"/>
          </w:rPr>
          <w:t xml:space="preserve"> </w:t>
        </w:r>
      </w:hyperlink>
    </w:p>
    <w:p w:rsidR="00A702E6" w:rsidRDefault="005B72E8">
      <w:pPr>
        <w:pStyle w:val="Sumrio2"/>
        <w:tabs>
          <w:tab w:val="left" w:pos="800"/>
          <w:tab w:val="right" w:pos="9350"/>
        </w:tabs>
        <w:rPr>
          <w:noProof/>
          <w:sz w:val="24"/>
          <w:szCs w:val="24"/>
        </w:rPr>
      </w:pPr>
      <w:hyperlink w:anchor="_Toc512207168" w:history="1">
        <w:r w:rsidR="00A702E6" w:rsidRPr="00ED37B9">
          <w:rPr>
            <w:rStyle w:val="Hyperlink"/>
            <w:noProof/>
            <w:sz w:val="24"/>
            <w:szCs w:val="24"/>
            <w:lang w:val="pt-BR"/>
          </w:rPr>
          <w:t>4.1</w:t>
        </w:r>
        <w:r w:rsidR="00A702E6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</w:hyperlink>
      <w:r w:rsidR="00782EF7" w:rsidRPr="00782EF7">
        <w:rPr>
          <w:noProof/>
          <w:sz w:val="24"/>
          <w:szCs w:val="24"/>
        </w:rPr>
        <w:t>Estimativas do Projeto</w:t>
      </w:r>
    </w:p>
    <w:p w:rsidR="00782EF7" w:rsidRPr="00782EF7" w:rsidRDefault="005B72E8" w:rsidP="00782EF7">
      <w:pPr>
        <w:pStyle w:val="Sumrio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512207168" w:history="1">
        <w:r w:rsidR="00782EF7">
          <w:rPr>
            <w:rStyle w:val="Hyperlink"/>
            <w:noProof/>
            <w:sz w:val="24"/>
            <w:szCs w:val="24"/>
            <w:lang w:val="pt-BR"/>
          </w:rPr>
          <w:t>4.2</w:t>
        </w:r>
        <w:r w:rsidR="00782EF7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</w:hyperlink>
      <w:r w:rsidR="00782EF7" w:rsidRPr="00782EF7">
        <w:rPr>
          <w:noProof/>
          <w:sz w:val="24"/>
          <w:szCs w:val="24"/>
        </w:rPr>
        <w:t>Plano de Projeto</w:t>
      </w:r>
    </w:p>
    <w:p w:rsidR="00A702E6" w:rsidRPr="00ED37B9" w:rsidRDefault="005B72E8" w:rsidP="00A702E6">
      <w:pPr>
        <w:pStyle w:val="Sumrio3"/>
        <w:rPr>
          <w:rFonts w:asciiTheme="minorHAnsi" w:eastAsiaTheme="minorEastAsia" w:hAnsiTheme="minorHAnsi" w:cstheme="minorBidi"/>
          <w:snapToGrid/>
          <w:sz w:val="24"/>
          <w:szCs w:val="24"/>
          <w:lang w:eastAsia="pt-BR"/>
        </w:rPr>
      </w:pPr>
      <w:hyperlink w:anchor="_Toc512207169" w:history="1">
        <w:r w:rsidR="00A702E6" w:rsidRPr="00ED37B9">
          <w:rPr>
            <w:rStyle w:val="Hyperlink"/>
            <w:sz w:val="24"/>
            <w:szCs w:val="24"/>
          </w:rPr>
          <w:t>4.</w:t>
        </w:r>
        <w:r w:rsidR="00782EF7">
          <w:rPr>
            <w:rStyle w:val="Hyperlink"/>
            <w:sz w:val="24"/>
            <w:szCs w:val="24"/>
          </w:rPr>
          <w:t>2</w:t>
        </w:r>
        <w:r w:rsidR="00A702E6" w:rsidRPr="00ED37B9">
          <w:rPr>
            <w:rStyle w:val="Hyperlink"/>
            <w:sz w:val="24"/>
            <w:szCs w:val="24"/>
          </w:rPr>
          <w:t>.1</w:t>
        </w:r>
        <w:r w:rsidR="00A702E6" w:rsidRPr="00ED37B9">
          <w:rPr>
            <w:rFonts w:asciiTheme="minorHAnsi" w:eastAsiaTheme="minorEastAsia" w:hAnsiTheme="minorHAnsi" w:cstheme="minorBidi"/>
            <w:snapToGrid/>
            <w:sz w:val="24"/>
            <w:szCs w:val="24"/>
            <w:lang w:eastAsia="pt-BR"/>
          </w:rPr>
          <w:tab/>
        </w:r>
        <w:r w:rsidR="00A702E6" w:rsidRPr="00ED37B9">
          <w:rPr>
            <w:rStyle w:val="Hyperlink"/>
            <w:sz w:val="24"/>
            <w:szCs w:val="24"/>
          </w:rPr>
          <w:t>Plano de Fase</w:t>
        </w:r>
        <w:r w:rsidR="00A702E6" w:rsidRPr="00ED37B9">
          <w:rPr>
            <w:webHidden/>
            <w:sz w:val="24"/>
            <w:szCs w:val="24"/>
          </w:rPr>
          <w:t xml:space="preserve"> </w:t>
        </w:r>
      </w:hyperlink>
    </w:p>
    <w:p w:rsidR="00A702E6" w:rsidRPr="00ED37B9" w:rsidRDefault="005B72E8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4"/>
          <w:szCs w:val="24"/>
          <w:lang w:val="pt-BR" w:eastAsia="pt-BR"/>
        </w:rPr>
      </w:pPr>
      <w:hyperlink w:anchor="_Toc512207170" w:history="1">
        <w:r w:rsidR="00A702E6" w:rsidRPr="00ED37B9">
          <w:rPr>
            <w:rStyle w:val="Hyperlink"/>
            <w:noProof/>
            <w:sz w:val="24"/>
            <w:szCs w:val="24"/>
            <w:lang w:val="pt-BR"/>
          </w:rPr>
          <w:t>5.</w:t>
        </w:r>
        <w:r w:rsidR="00A702E6" w:rsidRPr="00ED37B9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4"/>
            <w:szCs w:val="24"/>
            <w:lang w:val="pt-BR" w:eastAsia="pt-BR"/>
          </w:rPr>
          <w:tab/>
        </w:r>
        <w:r w:rsidR="00A702E6" w:rsidRPr="00ED37B9">
          <w:rPr>
            <w:rStyle w:val="Hyperlink"/>
            <w:noProof/>
            <w:sz w:val="24"/>
            <w:szCs w:val="24"/>
            <w:lang w:val="pt-BR"/>
          </w:rPr>
          <w:t>Anexos</w:t>
        </w:r>
        <w:r w:rsidR="00A702E6" w:rsidRPr="00ED37B9">
          <w:rPr>
            <w:noProof/>
            <w:webHidden/>
            <w:sz w:val="24"/>
            <w:szCs w:val="24"/>
          </w:rPr>
          <w:t xml:space="preserve"> </w:t>
        </w:r>
      </w:hyperlink>
    </w:p>
    <w:p w:rsidR="00A702E6" w:rsidRPr="00ED37B9" w:rsidRDefault="005B72E8">
      <w:pPr>
        <w:pStyle w:val="Sumrio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512207173" w:history="1">
        <w:r w:rsidR="00722007">
          <w:rPr>
            <w:rStyle w:val="Hyperlink"/>
            <w:noProof/>
            <w:sz w:val="24"/>
            <w:szCs w:val="24"/>
            <w:lang w:val="pt-BR"/>
          </w:rPr>
          <w:t>5.1</w:t>
        </w:r>
        <w:r w:rsidR="00A702E6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</w:hyperlink>
      <w:r w:rsidR="00722007" w:rsidRPr="00722007">
        <w:rPr>
          <w:noProof/>
          <w:sz w:val="24"/>
          <w:szCs w:val="24"/>
        </w:rPr>
        <w:t>Diagrama de Caso de Uso</w:t>
      </w:r>
    </w:p>
    <w:p w:rsidR="00A702E6" w:rsidRPr="00ED37B9" w:rsidRDefault="005B72E8" w:rsidP="00A702E6">
      <w:pPr>
        <w:pStyle w:val="Sumrio3"/>
        <w:rPr>
          <w:rFonts w:asciiTheme="minorHAnsi" w:eastAsiaTheme="minorEastAsia" w:hAnsiTheme="minorHAnsi" w:cstheme="minorBidi"/>
          <w:snapToGrid/>
          <w:sz w:val="24"/>
          <w:szCs w:val="24"/>
          <w:lang w:eastAsia="pt-BR"/>
        </w:rPr>
      </w:pPr>
      <w:hyperlink w:anchor="_Toc512207174" w:history="1">
        <w:r w:rsidR="00722007">
          <w:rPr>
            <w:rStyle w:val="Hyperlink"/>
            <w:sz w:val="24"/>
            <w:szCs w:val="24"/>
          </w:rPr>
          <w:t>5.1</w:t>
        </w:r>
        <w:r w:rsidR="00A702E6" w:rsidRPr="00ED37B9">
          <w:rPr>
            <w:rStyle w:val="Hyperlink"/>
            <w:sz w:val="24"/>
            <w:szCs w:val="24"/>
          </w:rPr>
          <w:t>.1</w:t>
        </w:r>
        <w:r w:rsidR="00A702E6" w:rsidRPr="00ED37B9">
          <w:rPr>
            <w:rFonts w:asciiTheme="minorHAnsi" w:eastAsiaTheme="minorEastAsia" w:hAnsiTheme="minorHAnsi" w:cstheme="minorBidi"/>
            <w:snapToGrid/>
            <w:sz w:val="24"/>
            <w:szCs w:val="24"/>
            <w:lang w:eastAsia="pt-BR"/>
          </w:rPr>
          <w:tab/>
        </w:r>
        <w:r w:rsidR="00A702E6" w:rsidRPr="00ED37B9">
          <w:rPr>
            <w:rStyle w:val="Hyperlink"/>
            <w:sz w:val="24"/>
            <w:szCs w:val="24"/>
          </w:rPr>
          <w:t>Atores</w:t>
        </w:r>
        <w:r w:rsidR="00A702E6" w:rsidRPr="00ED37B9">
          <w:rPr>
            <w:webHidden/>
            <w:sz w:val="24"/>
            <w:szCs w:val="24"/>
          </w:rPr>
          <w:t xml:space="preserve"> </w:t>
        </w:r>
      </w:hyperlink>
    </w:p>
    <w:p w:rsidR="00A702E6" w:rsidRPr="00ED37B9" w:rsidRDefault="005B72E8" w:rsidP="00A702E6">
      <w:pPr>
        <w:pStyle w:val="Sumrio3"/>
        <w:rPr>
          <w:rFonts w:asciiTheme="minorHAnsi" w:eastAsiaTheme="minorEastAsia" w:hAnsiTheme="minorHAnsi" w:cstheme="minorBidi"/>
          <w:snapToGrid/>
          <w:sz w:val="24"/>
          <w:szCs w:val="24"/>
          <w:lang w:eastAsia="pt-BR"/>
        </w:rPr>
      </w:pPr>
      <w:hyperlink w:anchor="_Toc512207175" w:history="1">
        <w:r w:rsidR="00722007">
          <w:rPr>
            <w:rStyle w:val="Hyperlink"/>
            <w:sz w:val="24"/>
            <w:szCs w:val="24"/>
          </w:rPr>
          <w:t>5.1</w:t>
        </w:r>
        <w:r w:rsidR="00A702E6" w:rsidRPr="00ED37B9">
          <w:rPr>
            <w:rStyle w:val="Hyperlink"/>
            <w:sz w:val="24"/>
            <w:szCs w:val="24"/>
          </w:rPr>
          <w:t>.2</w:t>
        </w:r>
        <w:r w:rsidR="00A702E6" w:rsidRPr="00ED37B9">
          <w:rPr>
            <w:rFonts w:asciiTheme="minorHAnsi" w:eastAsiaTheme="minorEastAsia" w:hAnsiTheme="minorHAnsi" w:cstheme="minorBidi"/>
            <w:snapToGrid/>
            <w:sz w:val="24"/>
            <w:szCs w:val="24"/>
            <w:lang w:eastAsia="pt-BR"/>
          </w:rPr>
          <w:tab/>
        </w:r>
        <w:r w:rsidR="00A702E6" w:rsidRPr="00ED37B9">
          <w:rPr>
            <w:rStyle w:val="Hyperlink"/>
            <w:sz w:val="24"/>
            <w:szCs w:val="24"/>
          </w:rPr>
          <w:t>Casos de Uso</w:t>
        </w:r>
        <w:r w:rsidR="00A702E6" w:rsidRPr="00ED37B9">
          <w:rPr>
            <w:webHidden/>
            <w:sz w:val="24"/>
            <w:szCs w:val="24"/>
          </w:rPr>
          <w:t xml:space="preserve"> </w:t>
        </w:r>
      </w:hyperlink>
    </w:p>
    <w:p w:rsidR="00A702E6" w:rsidRPr="00ED37B9" w:rsidRDefault="005B72E8">
      <w:pPr>
        <w:pStyle w:val="Sumrio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512207176" w:history="1">
        <w:r w:rsidR="00B6509C">
          <w:rPr>
            <w:rStyle w:val="Hyperlink"/>
            <w:noProof/>
            <w:sz w:val="24"/>
            <w:szCs w:val="24"/>
            <w:lang w:val="pt-BR"/>
          </w:rPr>
          <w:t>5.2</w:t>
        </w:r>
        <w:r w:rsidR="00A702E6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  <w:r w:rsidR="00A702E6" w:rsidRPr="00ED37B9">
          <w:rPr>
            <w:rStyle w:val="Hyperlink"/>
            <w:noProof/>
            <w:sz w:val="24"/>
            <w:szCs w:val="24"/>
            <w:lang w:val="pt-BR"/>
          </w:rPr>
          <w:t>Diagrama de Classe</w:t>
        </w:r>
        <w:r w:rsidR="00A702E6" w:rsidRPr="00ED37B9">
          <w:rPr>
            <w:noProof/>
            <w:webHidden/>
            <w:sz w:val="24"/>
            <w:szCs w:val="24"/>
          </w:rPr>
          <w:t xml:space="preserve"> </w:t>
        </w:r>
      </w:hyperlink>
    </w:p>
    <w:p w:rsidR="00A702E6" w:rsidRDefault="005B72E8">
      <w:pPr>
        <w:pStyle w:val="Sumrio2"/>
        <w:tabs>
          <w:tab w:val="left" w:pos="800"/>
          <w:tab w:val="right" w:pos="9350"/>
        </w:tabs>
        <w:rPr>
          <w:noProof/>
          <w:sz w:val="24"/>
          <w:szCs w:val="24"/>
        </w:rPr>
      </w:pPr>
      <w:hyperlink w:anchor="_Toc512207177" w:history="1">
        <w:r w:rsidR="00B6509C">
          <w:rPr>
            <w:rStyle w:val="Hyperlink"/>
            <w:noProof/>
            <w:sz w:val="24"/>
            <w:szCs w:val="24"/>
            <w:lang w:val="pt-BR"/>
          </w:rPr>
          <w:t>5.3</w:t>
        </w:r>
        <w:r w:rsidR="00A702E6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</w:hyperlink>
      <w:r w:rsidR="00B6509C" w:rsidRPr="00B6509C">
        <w:rPr>
          <w:noProof/>
          <w:sz w:val="24"/>
          <w:szCs w:val="24"/>
        </w:rPr>
        <w:t>Diagrama de Entidade e Relacionamento</w:t>
      </w:r>
    </w:p>
    <w:p w:rsidR="00B6509C" w:rsidRDefault="005B72E8" w:rsidP="00B6509C">
      <w:pPr>
        <w:pStyle w:val="Sumrio2"/>
        <w:tabs>
          <w:tab w:val="left" w:pos="800"/>
          <w:tab w:val="right" w:pos="9350"/>
        </w:tabs>
        <w:rPr>
          <w:noProof/>
          <w:sz w:val="24"/>
          <w:szCs w:val="24"/>
        </w:rPr>
      </w:pPr>
      <w:hyperlink w:anchor="_Toc512207177" w:history="1">
        <w:r w:rsidR="00B6509C">
          <w:rPr>
            <w:rStyle w:val="Hyperlink"/>
            <w:noProof/>
            <w:sz w:val="24"/>
            <w:szCs w:val="24"/>
            <w:lang w:val="pt-BR"/>
          </w:rPr>
          <w:t>5.4</w:t>
        </w:r>
        <w:r w:rsidR="00B6509C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</w:hyperlink>
      <w:r w:rsidR="00B6509C" w:rsidRPr="00B6509C">
        <w:rPr>
          <w:noProof/>
          <w:sz w:val="24"/>
          <w:szCs w:val="24"/>
        </w:rPr>
        <w:t>Plano de Desenvolvimento de Teste</w:t>
      </w:r>
    </w:p>
    <w:p w:rsidR="00B6509C" w:rsidRPr="00B6509C" w:rsidRDefault="005B72E8" w:rsidP="00B6509C">
      <w:pPr>
        <w:pStyle w:val="Sumrio2"/>
        <w:tabs>
          <w:tab w:val="left" w:pos="800"/>
          <w:tab w:val="right" w:pos="9350"/>
        </w:tabs>
        <w:rPr>
          <w:rFonts w:eastAsiaTheme="minorEastAsia"/>
        </w:rPr>
      </w:pPr>
      <w:hyperlink w:anchor="_Toc512207177" w:history="1">
        <w:r w:rsidR="00B6509C">
          <w:rPr>
            <w:rStyle w:val="Hyperlink"/>
            <w:noProof/>
            <w:sz w:val="24"/>
            <w:szCs w:val="24"/>
            <w:lang w:val="pt-BR"/>
          </w:rPr>
          <w:t>5.5</w:t>
        </w:r>
        <w:r w:rsidR="00B6509C" w:rsidRPr="00ED37B9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val="pt-BR" w:eastAsia="pt-BR"/>
          </w:rPr>
          <w:tab/>
        </w:r>
      </w:hyperlink>
      <w:r w:rsidR="00B6509C" w:rsidRPr="00B6509C">
        <w:rPr>
          <w:noProof/>
          <w:sz w:val="24"/>
          <w:szCs w:val="24"/>
        </w:rPr>
        <w:t>Telas do sistema</w:t>
      </w:r>
    </w:p>
    <w:p w:rsidR="00B6509C" w:rsidRPr="00B6509C" w:rsidRDefault="00B6509C" w:rsidP="00B6509C">
      <w:pPr>
        <w:rPr>
          <w:rFonts w:eastAsiaTheme="minorEastAsia"/>
        </w:rPr>
      </w:pPr>
    </w:p>
    <w:p w:rsidR="00842D8B" w:rsidRDefault="00456B74">
      <w:pPr>
        <w:pStyle w:val="Ttulo"/>
        <w:outlineLvl w:val="0"/>
        <w:rPr>
          <w:lang w:val="pt-BR"/>
        </w:rPr>
      </w:pPr>
      <w:r w:rsidRPr="00ED37B9">
        <w:rPr>
          <w:b w:val="0"/>
          <w:bCs w:val="0"/>
          <w:sz w:val="24"/>
          <w:szCs w:val="24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77DC5">
        <w:rPr>
          <w:lang w:val="pt-BR"/>
        </w:rPr>
        <w:t xml:space="preserve">Plano de Desenvolvimento de Software </w:t>
      </w:r>
      <w:r>
        <w:rPr>
          <w:lang w:val="pt-BR"/>
        </w:rPr>
        <w:fldChar w:fldCharType="end"/>
      </w:r>
      <w:r w:rsidR="004D1829">
        <w:rPr>
          <w:lang w:val="pt-BR"/>
        </w:rPr>
        <w:t>SGV - Gestor</w:t>
      </w:r>
    </w:p>
    <w:p w:rsidR="00842D8B" w:rsidRPr="005071F3" w:rsidRDefault="00842D8B">
      <w:pPr>
        <w:pStyle w:val="Ttulo1"/>
        <w:numPr>
          <w:ilvl w:val="0"/>
          <w:numId w:val="0"/>
        </w:numPr>
        <w:rPr>
          <w:sz w:val="20"/>
          <w:szCs w:val="20"/>
          <w:lang w:val="pt-BR"/>
        </w:rPr>
      </w:pPr>
      <w:bookmarkStart w:id="1" w:name="_Toc447095880"/>
    </w:p>
    <w:p w:rsidR="00842D8B" w:rsidRPr="00ED37B9" w:rsidRDefault="00456B74" w:rsidP="00334343">
      <w:pPr>
        <w:pStyle w:val="Ttulo1"/>
        <w:rPr>
          <w:szCs w:val="20"/>
        </w:rPr>
      </w:pPr>
      <w:bookmarkStart w:id="2" w:name="_Toc524312826"/>
      <w:bookmarkStart w:id="3" w:name="_Toc512207157"/>
      <w:bookmarkStart w:id="4" w:name="_Toc456600917"/>
      <w:bookmarkStart w:id="5" w:name="_Toc456598586"/>
      <w:r w:rsidRPr="00ED37B9">
        <w:rPr>
          <w:szCs w:val="20"/>
          <w:lang w:val="pt-BR"/>
        </w:rPr>
        <w:t>Introdução</w:t>
      </w:r>
      <w:bookmarkEnd w:id="2"/>
      <w:bookmarkEnd w:id="3"/>
    </w:p>
    <w:p w:rsidR="00CA7332" w:rsidRPr="00ED37B9" w:rsidRDefault="0060524E" w:rsidP="00882B07">
      <w:pPr>
        <w:ind w:left="720" w:firstLine="720"/>
        <w:jc w:val="both"/>
        <w:rPr>
          <w:sz w:val="24"/>
          <w:lang w:val="pt-BR"/>
        </w:rPr>
      </w:pPr>
      <w:r w:rsidRPr="00ED37B9">
        <w:rPr>
          <w:sz w:val="24"/>
          <w:lang w:val="pt-BR"/>
        </w:rPr>
        <w:t>Esse Plano de Desenvolv</w:t>
      </w:r>
      <w:r w:rsidR="001351C1" w:rsidRPr="00ED37B9">
        <w:rPr>
          <w:sz w:val="24"/>
          <w:lang w:val="pt-BR"/>
        </w:rPr>
        <w:t>imento de Software descreve todo</w:t>
      </w:r>
      <w:r w:rsidRPr="00ED37B9">
        <w:rPr>
          <w:sz w:val="24"/>
          <w:lang w:val="pt-BR"/>
        </w:rPr>
        <w:t>s os requisit</w:t>
      </w:r>
      <w:r w:rsidR="001351C1" w:rsidRPr="00ED37B9">
        <w:rPr>
          <w:sz w:val="24"/>
          <w:lang w:val="pt-BR"/>
        </w:rPr>
        <w:t>o</w:t>
      </w:r>
      <w:r w:rsidRPr="00ED37B9">
        <w:rPr>
          <w:sz w:val="24"/>
          <w:lang w:val="pt-BR"/>
        </w:rPr>
        <w:t xml:space="preserve">s para o desenvolvimento do Sistema SGV – Gestor. </w:t>
      </w:r>
      <w:r w:rsidR="00CA7332" w:rsidRPr="00ED37B9">
        <w:rPr>
          <w:sz w:val="24"/>
          <w:lang w:val="pt-BR"/>
        </w:rPr>
        <w:t>O sis</w:t>
      </w:r>
      <w:r w:rsidRPr="00ED37B9">
        <w:rPr>
          <w:sz w:val="24"/>
          <w:lang w:val="pt-BR"/>
        </w:rPr>
        <w:t>tema</w:t>
      </w:r>
      <w:r w:rsidR="00CA7332" w:rsidRPr="00ED37B9">
        <w:rPr>
          <w:sz w:val="24"/>
          <w:lang w:val="pt-BR"/>
        </w:rPr>
        <w:t xml:space="preserve"> visa facilitar </w:t>
      </w:r>
      <w:r w:rsidRPr="00ED37B9">
        <w:rPr>
          <w:sz w:val="24"/>
          <w:lang w:val="pt-BR"/>
        </w:rPr>
        <w:t>a locação de automóveis</w:t>
      </w:r>
      <w:r w:rsidR="00CA7332" w:rsidRPr="00ED37B9">
        <w:rPr>
          <w:sz w:val="24"/>
          <w:lang w:val="pt-BR"/>
        </w:rPr>
        <w:t xml:space="preserve">, ele fornece ao cliente a chance de poder alugar um </w:t>
      </w:r>
      <w:r w:rsidRPr="00ED37B9">
        <w:rPr>
          <w:sz w:val="24"/>
          <w:lang w:val="pt-BR"/>
        </w:rPr>
        <w:t>veículo</w:t>
      </w:r>
      <w:r w:rsidR="00CA7332" w:rsidRPr="00ED37B9">
        <w:rPr>
          <w:sz w:val="24"/>
          <w:lang w:val="pt-BR"/>
        </w:rPr>
        <w:t xml:space="preserve"> </w:t>
      </w:r>
      <w:r w:rsidR="0035337F" w:rsidRPr="00ED37B9">
        <w:rPr>
          <w:sz w:val="24"/>
          <w:lang w:val="pt-BR"/>
        </w:rPr>
        <w:t>de</w:t>
      </w:r>
      <w:r w:rsidRPr="00ED37B9">
        <w:rPr>
          <w:sz w:val="24"/>
          <w:lang w:val="pt-BR"/>
        </w:rPr>
        <w:t xml:space="preserve"> qualquer lugar de onde estiver através de uma página da internet.</w:t>
      </w:r>
    </w:p>
    <w:p w:rsidR="0035337F" w:rsidRPr="00ED37B9" w:rsidRDefault="0035337F" w:rsidP="00E275ED">
      <w:pPr>
        <w:rPr>
          <w:sz w:val="24"/>
          <w:lang w:val="pt-BR"/>
        </w:rPr>
      </w:pPr>
    </w:p>
    <w:p w:rsidR="00842D8B" w:rsidRPr="00ED37B9" w:rsidRDefault="00456B74" w:rsidP="00334343">
      <w:pPr>
        <w:pStyle w:val="Ttulo2"/>
        <w:rPr>
          <w:sz w:val="24"/>
          <w:lang w:val="pt-BR"/>
        </w:rPr>
      </w:pPr>
      <w:bookmarkStart w:id="6" w:name="_Toc524312827"/>
      <w:bookmarkStart w:id="7" w:name="_Toc512207158"/>
      <w:r w:rsidRPr="00ED37B9">
        <w:rPr>
          <w:sz w:val="24"/>
          <w:lang w:val="pt-BR"/>
        </w:rPr>
        <w:t>Finalidade</w:t>
      </w:r>
      <w:bookmarkEnd w:id="6"/>
      <w:bookmarkEnd w:id="7"/>
    </w:p>
    <w:p w:rsidR="00DC0385" w:rsidRPr="00ED37B9" w:rsidRDefault="00E275ED" w:rsidP="00882B07">
      <w:pPr>
        <w:pStyle w:val="Corpodetexto"/>
        <w:ind w:firstLine="720"/>
        <w:jc w:val="both"/>
        <w:rPr>
          <w:sz w:val="24"/>
          <w:lang w:val="pt-BR"/>
        </w:rPr>
      </w:pPr>
      <w:r w:rsidRPr="00ED37B9">
        <w:rPr>
          <w:sz w:val="24"/>
          <w:lang w:val="pt-BR"/>
        </w:rPr>
        <w:t>A finalidade desse</w:t>
      </w:r>
      <w:r w:rsidR="00DC0385" w:rsidRPr="00ED37B9">
        <w:rPr>
          <w:sz w:val="24"/>
          <w:lang w:val="pt-BR"/>
        </w:rPr>
        <w:t xml:space="preserve"> </w:t>
      </w:r>
      <w:r w:rsidR="00DC0385" w:rsidRPr="00ED37B9">
        <w:rPr>
          <w:i/>
          <w:iCs/>
          <w:sz w:val="24"/>
          <w:lang w:val="pt-BR"/>
        </w:rPr>
        <w:t xml:space="preserve">Plano de Desenvolvimento de </w:t>
      </w:r>
      <w:r w:rsidR="00DC0385" w:rsidRPr="00ED37B9">
        <w:rPr>
          <w:sz w:val="24"/>
          <w:lang w:val="pt-BR"/>
        </w:rPr>
        <w:t>Software</w:t>
      </w:r>
      <w:r w:rsidR="00AF0627" w:rsidRPr="00ED37B9">
        <w:rPr>
          <w:sz w:val="24"/>
          <w:lang w:val="pt-BR"/>
        </w:rPr>
        <w:t xml:space="preserve"> é descrever e especificar as necessidades que devem ser atendidas pelo produto </w:t>
      </w:r>
      <w:r w:rsidR="00F06A26" w:rsidRPr="00ED37B9">
        <w:rPr>
          <w:sz w:val="24"/>
          <w:lang w:val="pt-BR"/>
        </w:rPr>
        <w:t>SGV - Gestor</w:t>
      </w:r>
      <w:r w:rsidR="00AF0627" w:rsidRPr="00ED37B9">
        <w:rPr>
          <w:sz w:val="24"/>
          <w:lang w:val="pt-BR"/>
        </w:rPr>
        <w:t>, bem como definir para os desenvolvedores o produto a ser feito.</w:t>
      </w:r>
    </w:p>
    <w:p w:rsidR="00334343" w:rsidRPr="00ED37B9" w:rsidRDefault="00334343" w:rsidP="00334343">
      <w:pPr>
        <w:pStyle w:val="Corpodetexto"/>
        <w:ind w:left="1440"/>
        <w:rPr>
          <w:sz w:val="24"/>
          <w:lang w:val="pt-BR"/>
        </w:rPr>
      </w:pPr>
    </w:p>
    <w:p w:rsidR="00842D8B" w:rsidRPr="00ED37B9" w:rsidRDefault="00AF0627">
      <w:pPr>
        <w:pStyle w:val="Ttulo2"/>
        <w:rPr>
          <w:sz w:val="24"/>
          <w:lang w:val="pt-BR"/>
        </w:rPr>
      </w:pPr>
      <w:bookmarkStart w:id="8" w:name="_Toc524312828"/>
      <w:bookmarkStart w:id="9" w:name="_Toc512207159"/>
      <w:r w:rsidRPr="00ED37B9">
        <w:rPr>
          <w:sz w:val="24"/>
          <w:lang w:val="pt-BR"/>
        </w:rPr>
        <w:t>E</w:t>
      </w:r>
      <w:r w:rsidR="00456B74" w:rsidRPr="00ED37B9">
        <w:rPr>
          <w:sz w:val="24"/>
          <w:lang w:val="pt-BR"/>
        </w:rPr>
        <w:t>scopo</w:t>
      </w:r>
      <w:bookmarkEnd w:id="8"/>
      <w:bookmarkEnd w:id="9"/>
    </w:p>
    <w:p w:rsidR="00842D8B" w:rsidRPr="000235C8" w:rsidRDefault="00456B74" w:rsidP="000235C8">
      <w:pPr>
        <w:pStyle w:val="Corpodetexto"/>
        <w:ind w:firstLine="720"/>
        <w:jc w:val="both"/>
        <w:rPr>
          <w:sz w:val="24"/>
          <w:lang w:val="pt-BR"/>
        </w:rPr>
      </w:pPr>
      <w:r w:rsidRPr="00ED37B9">
        <w:rPr>
          <w:sz w:val="24"/>
          <w:lang w:val="pt-BR"/>
        </w:rPr>
        <w:t xml:space="preserve">Este </w:t>
      </w:r>
      <w:r w:rsidRPr="00ED37B9">
        <w:rPr>
          <w:i/>
          <w:iCs/>
          <w:sz w:val="24"/>
          <w:lang w:val="pt-BR"/>
        </w:rPr>
        <w:t>Plano de Desenvolvimento de Software</w:t>
      </w:r>
      <w:r w:rsidRPr="00ED37B9">
        <w:rPr>
          <w:sz w:val="24"/>
          <w:lang w:val="pt-BR"/>
        </w:rPr>
        <w:t xml:space="preserve"> descreve o plano geral a ser usado pelo projeto </w:t>
      </w:r>
      <w:r w:rsidR="004820D7" w:rsidRPr="00ED37B9">
        <w:rPr>
          <w:sz w:val="24"/>
          <w:lang w:val="pt-BR"/>
        </w:rPr>
        <w:t>SGV - Gestor</w:t>
      </w:r>
      <w:r w:rsidRPr="00ED37B9">
        <w:rPr>
          <w:sz w:val="24"/>
          <w:lang w:val="pt-BR"/>
        </w:rPr>
        <w:t>, incluindo a implantação do produto. Os detalhes de iterações individuais serão descritos nos Planos de I</w:t>
      </w:r>
      <w:r w:rsidR="00882B07" w:rsidRPr="00ED37B9">
        <w:rPr>
          <w:sz w:val="24"/>
          <w:lang w:val="pt-BR"/>
        </w:rPr>
        <w:t xml:space="preserve">teração. </w:t>
      </w:r>
      <w:r w:rsidRPr="00ED37B9">
        <w:rPr>
          <w:sz w:val="24"/>
          <w:lang w:val="pt-BR"/>
        </w:rPr>
        <w:t xml:space="preserve">Os planos, conforme especificado neste documento, baseiam-se nos requisitos do produto definidos no </w:t>
      </w:r>
      <w:r w:rsidRPr="00ED37B9">
        <w:rPr>
          <w:i/>
          <w:iCs/>
          <w:sz w:val="24"/>
          <w:lang w:val="pt-BR"/>
        </w:rPr>
        <w:t>Documento de Visão</w:t>
      </w:r>
      <w:r w:rsidRPr="00ED37B9">
        <w:rPr>
          <w:sz w:val="24"/>
          <w:lang w:val="pt-BR"/>
        </w:rPr>
        <w:t>.</w:t>
      </w:r>
    </w:p>
    <w:p w:rsidR="00334343" w:rsidRPr="00ED37B9" w:rsidRDefault="00334343" w:rsidP="00334343">
      <w:pPr>
        <w:pStyle w:val="Corpodetexto"/>
        <w:ind w:left="0"/>
        <w:rPr>
          <w:sz w:val="24"/>
          <w:lang w:val="pt-BR"/>
        </w:rPr>
      </w:pPr>
    </w:p>
    <w:p w:rsidR="00842D8B" w:rsidRPr="00ED37B9" w:rsidRDefault="00456B74">
      <w:pPr>
        <w:pStyle w:val="Ttulo2"/>
        <w:rPr>
          <w:sz w:val="24"/>
          <w:lang w:val="pt-BR"/>
        </w:rPr>
      </w:pPr>
      <w:bookmarkStart w:id="10" w:name="_Toc524312831"/>
      <w:bookmarkStart w:id="11" w:name="_Toc512207162"/>
      <w:r w:rsidRPr="00ED37B9">
        <w:rPr>
          <w:sz w:val="24"/>
          <w:lang w:val="pt-BR"/>
        </w:rPr>
        <w:t>Visão Geral</w:t>
      </w:r>
      <w:bookmarkEnd w:id="10"/>
      <w:bookmarkEnd w:id="11"/>
    </w:p>
    <w:p w:rsidR="00842D8B" w:rsidRPr="00ED37B9" w:rsidRDefault="00456B74" w:rsidP="00882B07">
      <w:pPr>
        <w:pStyle w:val="Corpodetexto"/>
        <w:jc w:val="both"/>
        <w:rPr>
          <w:sz w:val="24"/>
          <w:lang w:val="pt-BR"/>
        </w:rPr>
      </w:pPr>
      <w:r w:rsidRPr="00ED37B9">
        <w:rPr>
          <w:sz w:val="24"/>
          <w:lang w:val="pt-BR"/>
        </w:rPr>
        <w:t xml:space="preserve">Este </w:t>
      </w:r>
      <w:r w:rsidRPr="00ED37B9">
        <w:rPr>
          <w:i/>
          <w:iCs/>
          <w:sz w:val="24"/>
          <w:lang w:val="pt-BR"/>
        </w:rPr>
        <w:t>Plano de Desenvolvimento de Software</w:t>
      </w:r>
      <w:r w:rsidRPr="00ED37B9">
        <w:rPr>
          <w:sz w:val="24"/>
          <w:lang w:val="pt-BR"/>
        </w:rPr>
        <w:t xml:space="preserve"> contém as seguintes informações:</w:t>
      </w:r>
    </w:p>
    <w:p w:rsidR="00842D8B" w:rsidRPr="00ED37B9" w:rsidRDefault="00456B74" w:rsidP="00882B07">
      <w:pPr>
        <w:pStyle w:val="Corpodetexto"/>
        <w:jc w:val="both"/>
        <w:rPr>
          <w:sz w:val="24"/>
          <w:lang w:val="pt-BR"/>
        </w:rPr>
      </w:pPr>
      <w:r w:rsidRPr="00ED37B9">
        <w:rPr>
          <w:sz w:val="24"/>
          <w:lang w:val="pt-BR"/>
        </w:rPr>
        <w:t>Visão Geral do Projeto — apresenta uma descrição da finalidade, do escopo e dos objetivos do projeto.  Também define os produtos que se espera que o projeto libere.</w:t>
      </w:r>
    </w:p>
    <w:p w:rsidR="00842D8B" w:rsidRPr="00ED37B9" w:rsidRDefault="00456B74" w:rsidP="00882B07">
      <w:pPr>
        <w:pStyle w:val="Corpodetexto"/>
        <w:jc w:val="both"/>
        <w:rPr>
          <w:sz w:val="24"/>
          <w:lang w:val="pt-BR"/>
        </w:rPr>
      </w:pPr>
      <w:r w:rsidRPr="00ED37B9">
        <w:rPr>
          <w:sz w:val="24"/>
          <w:lang w:val="pt-BR"/>
        </w:rPr>
        <w:t>Organização do Projeto — descreve a estrutura organizacional da equipe do projeto.</w:t>
      </w:r>
    </w:p>
    <w:p w:rsidR="00842D8B" w:rsidRPr="00ED37B9" w:rsidRDefault="00456B74" w:rsidP="00882B07">
      <w:pPr>
        <w:pStyle w:val="Corpodetexto"/>
        <w:jc w:val="both"/>
        <w:rPr>
          <w:sz w:val="24"/>
          <w:lang w:val="pt-BR"/>
        </w:rPr>
      </w:pPr>
      <w:r w:rsidRPr="00ED37B9">
        <w:rPr>
          <w:sz w:val="24"/>
          <w:lang w:val="pt-BR"/>
        </w:rPr>
        <w:t>Processo de Gerenciamento — explica o custo estimado e o cronograma, define os principais marcos e fases do projeto e descreve como o projeto será monitorado.</w:t>
      </w:r>
    </w:p>
    <w:p w:rsidR="00334343" w:rsidRPr="00ED37B9" w:rsidRDefault="00456B74" w:rsidP="00882B07">
      <w:pPr>
        <w:pStyle w:val="Corpodetexto"/>
        <w:jc w:val="both"/>
        <w:rPr>
          <w:sz w:val="24"/>
          <w:lang w:val="pt-BR"/>
        </w:rPr>
      </w:pPr>
      <w:r w:rsidRPr="00ED37B9">
        <w:rPr>
          <w:sz w:val="24"/>
          <w:lang w:val="pt-BR"/>
        </w:rPr>
        <w:t>Planos e Diretrizes Aplicáveis — apresentam uma visão geral do processo de desenvolvimento do software, abrangendo métodos, ferramentas e técnicas a serem seguidos.</w:t>
      </w:r>
    </w:p>
    <w:p w:rsidR="00334343" w:rsidRDefault="00334343" w:rsidP="00334343">
      <w:pPr>
        <w:rPr>
          <w:lang w:val="pt-BR"/>
        </w:rPr>
      </w:pPr>
      <w:r>
        <w:rPr>
          <w:lang w:val="pt-BR"/>
        </w:rPr>
        <w:br w:type="page"/>
      </w:r>
    </w:p>
    <w:p w:rsidR="00842D8B" w:rsidRPr="00ED37B9" w:rsidRDefault="00456B74">
      <w:pPr>
        <w:pStyle w:val="Ttulo1"/>
        <w:ind w:left="1080" w:hanging="360"/>
        <w:rPr>
          <w:lang w:val="pt-BR"/>
        </w:rPr>
      </w:pPr>
      <w:bookmarkStart w:id="12" w:name="_Toc524312832"/>
      <w:bookmarkStart w:id="13" w:name="_Toc512207163"/>
      <w:r w:rsidRPr="00ED37B9">
        <w:rPr>
          <w:lang w:val="pt-BR"/>
        </w:rPr>
        <w:lastRenderedPageBreak/>
        <w:t>Visão Geral do Projeto</w:t>
      </w:r>
      <w:bookmarkEnd w:id="12"/>
      <w:bookmarkEnd w:id="13"/>
    </w:p>
    <w:p w:rsidR="005B168E" w:rsidRPr="00ED37B9" w:rsidRDefault="005B168E" w:rsidP="00F02CA5">
      <w:pPr>
        <w:pStyle w:val="Ttulo2"/>
        <w:rPr>
          <w:sz w:val="24"/>
          <w:szCs w:val="24"/>
          <w:lang w:val="pt-BR"/>
        </w:rPr>
      </w:pPr>
      <w:r w:rsidRPr="00ED37B9">
        <w:rPr>
          <w:sz w:val="24"/>
          <w:szCs w:val="24"/>
          <w:lang w:val="pt-BR"/>
        </w:rPr>
        <w:t>Finalidade, Escopo e Objetivos do Projeto</w:t>
      </w:r>
    </w:p>
    <w:p w:rsidR="009E6436" w:rsidRPr="00ED37B9" w:rsidRDefault="005B168E" w:rsidP="00882B07">
      <w:pPr>
        <w:ind w:left="720" w:firstLine="720"/>
        <w:jc w:val="both"/>
        <w:rPr>
          <w:sz w:val="24"/>
          <w:szCs w:val="24"/>
          <w:lang w:val="pt-BR"/>
        </w:rPr>
      </w:pPr>
      <w:r w:rsidRPr="00ED37B9">
        <w:rPr>
          <w:sz w:val="24"/>
          <w:szCs w:val="24"/>
          <w:lang w:val="pt-BR"/>
        </w:rPr>
        <w:t>O sistema SGV – Gestor tem a finalidade de fornecer aos clientes a possibilidade de</w:t>
      </w:r>
      <w:r w:rsidR="00BB0F1B" w:rsidRPr="00ED37B9">
        <w:rPr>
          <w:sz w:val="24"/>
          <w:szCs w:val="24"/>
          <w:lang w:val="pt-BR"/>
        </w:rPr>
        <w:t xml:space="preserve"> visualizar especificações de veículos, preços</w:t>
      </w:r>
      <w:r w:rsidR="008B6DE6" w:rsidRPr="00ED37B9">
        <w:rPr>
          <w:sz w:val="24"/>
          <w:szCs w:val="24"/>
          <w:lang w:val="pt-BR"/>
        </w:rPr>
        <w:t xml:space="preserve"> e</w:t>
      </w:r>
      <w:r w:rsidRPr="00ED37B9">
        <w:rPr>
          <w:sz w:val="24"/>
          <w:szCs w:val="24"/>
          <w:lang w:val="pt-BR"/>
        </w:rPr>
        <w:t xml:space="preserve"> </w:t>
      </w:r>
      <w:r w:rsidR="00790C48" w:rsidRPr="00ED37B9">
        <w:rPr>
          <w:sz w:val="24"/>
          <w:szCs w:val="24"/>
          <w:lang w:val="pt-BR"/>
        </w:rPr>
        <w:t>reservar</w:t>
      </w:r>
      <w:r w:rsidRPr="00ED37B9">
        <w:rPr>
          <w:sz w:val="24"/>
          <w:szCs w:val="24"/>
          <w:lang w:val="pt-BR"/>
        </w:rPr>
        <w:t xml:space="preserve"> um automóvel de qualquer lugar que estiver.</w:t>
      </w:r>
    </w:p>
    <w:p w:rsidR="003756E8" w:rsidRPr="00ED37B9" w:rsidRDefault="005B168E" w:rsidP="00882B07">
      <w:pPr>
        <w:ind w:left="720" w:firstLine="720"/>
        <w:jc w:val="both"/>
        <w:rPr>
          <w:sz w:val="24"/>
          <w:szCs w:val="24"/>
          <w:lang w:val="pt-BR"/>
        </w:rPr>
      </w:pPr>
      <w:r w:rsidRPr="00ED37B9">
        <w:rPr>
          <w:sz w:val="24"/>
          <w:szCs w:val="24"/>
          <w:lang w:val="pt-BR"/>
        </w:rPr>
        <w:t xml:space="preserve"> O sistema será acessível atrav</w:t>
      </w:r>
      <w:r w:rsidR="002C3306" w:rsidRPr="00ED37B9">
        <w:rPr>
          <w:sz w:val="24"/>
          <w:szCs w:val="24"/>
          <w:lang w:val="pt-BR"/>
        </w:rPr>
        <w:t>és da internet, onde o usuário</w:t>
      </w:r>
      <w:r w:rsidRPr="00ED37B9">
        <w:rPr>
          <w:sz w:val="24"/>
          <w:szCs w:val="24"/>
          <w:lang w:val="pt-BR"/>
        </w:rPr>
        <w:t xml:space="preserve"> precisará estar cadastrado no site para poder fazer o processo de </w:t>
      </w:r>
      <w:r w:rsidR="00A3222F" w:rsidRPr="00ED37B9">
        <w:rPr>
          <w:sz w:val="24"/>
          <w:szCs w:val="24"/>
          <w:lang w:val="pt-BR"/>
        </w:rPr>
        <w:t>locação</w:t>
      </w:r>
      <w:r w:rsidR="008F6BD7" w:rsidRPr="00ED37B9">
        <w:rPr>
          <w:sz w:val="24"/>
          <w:szCs w:val="24"/>
          <w:lang w:val="pt-BR"/>
        </w:rPr>
        <w:t>, ele poderá escolher entre vários modelos de veículos e vários locais que est</w:t>
      </w:r>
      <w:r w:rsidR="00B70677" w:rsidRPr="00ED37B9">
        <w:rPr>
          <w:sz w:val="24"/>
          <w:szCs w:val="24"/>
          <w:lang w:val="pt-BR"/>
        </w:rPr>
        <w:t>arão</w:t>
      </w:r>
      <w:r w:rsidR="008F6BD7" w:rsidRPr="00ED37B9">
        <w:rPr>
          <w:sz w:val="24"/>
          <w:szCs w:val="24"/>
          <w:lang w:val="pt-BR"/>
        </w:rPr>
        <w:t xml:space="preserve"> dispon</w:t>
      </w:r>
      <w:r w:rsidR="00B70677" w:rsidRPr="00ED37B9">
        <w:rPr>
          <w:sz w:val="24"/>
          <w:szCs w:val="24"/>
          <w:lang w:val="pt-BR"/>
        </w:rPr>
        <w:t>íveis para</w:t>
      </w:r>
      <w:r w:rsidR="008F6BD7" w:rsidRPr="00ED37B9">
        <w:rPr>
          <w:sz w:val="24"/>
          <w:szCs w:val="24"/>
          <w:lang w:val="pt-BR"/>
        </w:rPr>
        <w:t xml:space="preserve"> o aluguel</w:t>
      </w:r>
      <w:r w:rsidR="002C3306" w:rsidRPr="00ED37B9">
        <w:rPr>
          <w:sz w:val="24"/>
          <w:szCs w:val="24"/>
          <w:lang w:val="pt-BR"/>
        </w:rPr>
        <w:t xml:space="preserve">. </w:t>
      </w:r>
    </w:p>
    <w:p w:rsidR="00C32E49" w:rsidRPr="00ED37B9" w:rsidRDefault="00C32E49" w:rsidP="00882B07">
      <w:pPr>
        <w:ind w:left="720" w:firstLine="720"/>
        <w:jc w:val="both"/>
        <w:rPr>
          <w:sz w:val="24"/>
          <w:szCs w:val="24"/>
          <w:lang w:val="pt-BR"/>
        </w:rPr>
      </w:pPr>
      <w:r w:rsidRPr="00ED37B9">
        <w:rPr>
          <w:sz w:val="24"/>
          <w:szCs w:val="24"/>
          <w:lang w:val="pt-BR"/>
        </w:rPr>
        <w:t xml:space="preserve">Para os administradores do sistema estará disponível o cadastro de novos veículos, a visualização de solicitações feitas por usuários e </w:t>
      </w:r>
      <w:r w:rsidR="007307F4" w:rsidRPr="00ED37B9">
        <w:rPr>
          <w:sz w:val="24"/>
          <w:szCs w:val="24"/>
          <w:lang w:val="pt-BR"/>
        </w:rPr>
        <w:t xml:space="preserve">poderá </w:t>
      </w:r>
      <w:r w:rsidRPr="00ED37B9">
        <w:rPr>
          <w:sz w:val="24"/>
          <w:szCs w:val="24"/>
          <w:lang w:val="pt-BR"/>
        </w:rPr>
        <w:t>dar continuidade no processo de locação.</w:t>
      </w:r>
    </w:p>
    <w:p w:rsidR="005B168E" w:rsidRPr="00ED37B9" w:rsidRDefault="005B168E" w:rsidP="00882B07">
      <w:pPr>
        <w:ind w:left="720" w:firstLine="720"/>
        <w:jc w:val="both"/>
        <w:rPr>
          <w:sz w:val="24"/>
          <w:szCs w:val="24"/>
          <w:lang w:val="pt-BR"/>
        </w:rPr>
      </w:pPr>
      <w:r w:rsidRPr="00ED37B9">
        <w:rPr>
          <w:sz w:val="24"/>
          <w:szCs w:val="24"/>
          <w:lang w:val="pt-BR"/>
        </w:rPr>
        <w:t>O objetivo do projeto é facilitar todo o processo de locação</w:t>
      </w:r>
      <w:r w:rsidR="00BB0F1B" w:rsidRPr="00ED37B9">
        <w:rPr>
          <w:sz w:val="24"/>
          <w:szCs w:val="24"/>
          <w:lang w:val="pt-BR"/>
        </w:rPr>
        <w:t xml:space="preserve"> de automóveis</w:t>
      </w:r>
      <w:r w:rsidRPr="00ED37B9">
        <w:rPr>
          <w:sz w:val="24"/>
          <w:szCs w:val="24"/>
          <w:lang w:val="pt-BR"/>
        </w:rPr>
        <w:t>, onde ao chegar no local o cliente necessitará apenas de assinar o documento.</w:t>
      </w:r>
    </w:p>
    <w:p w:rsidR="00C911EC" w:rsidRPr="00ED37B9" w:rsidRDefault="00C911EC" w:rsidP="00495859">
      <w:pPr>
        <w:pStyle w:val="Ttulo1"/>
        <w:numPr>
          <w:ilvl w:val="0"/>
          <w:numId w:val="0"/>
        </w:numPr>
        <w:rPr>
          <w:lang w:val="pt-BR"/>
        </w:rPr>
      </w:pPr>
    </w:p>
    <w:p w:rsidR="00842D8B" w:rsidRPr="00ED37B9" w:rsidRDefault="00456B74">
      <w:pPr>
        <w:pStyle w:val="Ttulo2"/>
        <w:rPr>
          <w:sz w:val="24"/>
          <w:szCs w:val="24"/>
          <w:lang w:val="pt-BR"/>
        </w:rPr>
      </w:pPr>
      <w:bookmarkStart w:id="14" w:name="_Toc524312834"/>
      <w:bookmarkStart w:id="15" w:name="_Toc512207164"/>
      <w:r w:rsidRPr="00ED37B9">
        <w:rPr>
          <w:sz w:val="24"/>
          <w:szCs w:val="24"/>
          <w:lang w:val="pt-BR"/>
        </w:rPr>
        <w:t>Suposições e Restrições</w:t>
      </w:r>
      <w:bookmarkEnd w:id="14"/>
      <w:bookmarkEnd w:id="15"/>
    </w:p>
    <w:p w:rsidR="00842D8B" w:rsidRDefault="00247324" w:rsidP="00C9373E">
      <w:pPr>
        <w:adjustRightInd w:val="0"/>
        <w:ind w:left="720" w:firstLine="720"/>
        <w:jc w:val="both"/>
        <w:rPr>
          <w:snapToGrid/>
          <w:sz w:val="24"/>
          <w:szCs w:val="24"/>
          <w:lang w:val="pt-BR"/>
        </w:rPr>
      </w:pPr>
      <w:bookmarkStart w:id="16" w:name="_Toc524312835"/>
      <w:r w:rsidRPr="00ED37B9">
        <w:rPr>
          <w:sz w:val="24"/>
          <w:szCs w:val="24"/>
          <w:lang w:val="pt-BR"/>
        </w:rPr>
        <w:t xml:space="preserve">O backup e a recuperação das bases de dados do sistema ficam a cargo da administração de </w:t>
      </w:r>
      <w:r w:rsidRPr="00ED37B9">
        <w:rPr>
          <w:snapToGrid/>
          <w:sz w:val="24"/>
          <w:szCs w:val="24"/>
          <w:lang w:val="pt-BR"/>
        </w:rPr>
        <w:t xml:space="preserve">dados e não serão providas pelo </w:t>
      </w:r>
      <w:r w:rsidR="00BC1CAC" w:rsidRPr="00ED37B9">
        <w:rPr>
          <w:snapToGrid/>
          <w:sz w:val="24"/>
          <w:szCs w:val="24"/>
          <w:lang w:val="pt-BR"/>
        </w:rPr>
        <w:t>SGV - Gestor</w:t>
      </w:r>
      <w:r w:rsidRPr="00ED37B9">
        <w:rPr>
          <w:snapToGrid/>
          <w:sz w:val="24"/>
          <w:szCs w:val="24"/>
          <w:lang w:val="pt-BR"/>
        </w:rPr>
        <w:t>.</w:t>
      </w:r>
      <w:bookmarkEnd w:id="16"/>
    </w:p>
    <w:p w:rsidR="00F905A6" w:rsidRPr="00202800" w:rsidRDefault="002B386F" w:rsidP="00202800">
      <w:pPr>
        <w:adjustRightInd w:val="0"/>
        <w:ind w:left="720" w:firstLine="720"/>
        <w:jc w:val="both"/>
        <w:rPr>
          <w:sz w:val="24"/>
          <w:szCs w:val="24"/>
          <w:lang w:val="pt-BR"/>
        </w:rPr>
      </w:pPr>
      <w:r w:rsidRPr="00202800">
        <w:rPr>
          <w:sz w:val="24"/>
          <w:szCs w:val="24"/>
          <w:lang w:val="pt-BR"/>
        </w:rPr>
        <w:t>O sistema não fará o gerenciamento de contas a pagar e receber do aluguel dos veículos.</w:t>
      </w:r>
    </w:p>
    <w:p w:rsidR="003E6A64" w:rsidRPr="00ED37B9" w:rsidRDefault="003E6A64" w:rsidP="003E6A64">
      <w:pPr>
        <w:rPr>
          <w:sz w:val="24"/>
          <w:szCs w:val="24"/>
          <w:lang w:val="pt-BR"/>
        </w:rPr>
      </w:pPr>
    </w:p>
    <w:p w:rsidR="00842D8B" w:rsidRPr="00ED37B9" w:rsidRDefault="00456B74">
      <w:pPr>
        <w:pStyle w:val="Ttulo1"/>
        <w:ind w:left="1080" w:hanging="360"/>
        <w:rPr>
          <w:lang w:val="pt-BR"/>
        </w:rPr>
      </w:pPr>
      <w:bookmarkStart w:id="17" w:name="_Toc524312837"/>
      <w:bookmarkStart w:id="18" w:name="_Toc512207165"/>
      <w:r w:rsidRPr="00ED37B9">
        <w:rPr>
          <w:lang w:val="pt-BR"/>
        </w:rPr>
        <w:t>Organização do Projeto</w:t>
      </w:r>
      <w:bookmarkEnd w:id="17"/>
      <w:bookmarkEnd w:id="18"/>
    </w:p>
    <w:p w:rsidR="00842D8B" w:rsidRPr="00ED37B9" w:rsidRDefault="00436AC7">
      <w:pPr>
        <w:pStyle w:val="Ttulo2"/>
        <w:rPr>
          <w:sz w:val="24"/>
          <w:szCs w:val="24"/>
          <w:lang w:val="pt-BR"/>
        </w:rPr>
      </w:pPr>
      <w:r w:rsidRPr="00ED37B9">
        <w:rPr>
          <w:sz w:val="24"/>
          <w:szCs w:val="24"/>
          <w:lang w:val="pt-BR"/>
        </w:rPr>
        <w:t>Papéis e Responsabilidades</w:t>
      </w:r>
    </w:p>
    <w:p w:rsidR="00D568CF" w:rsidRPr="00ED37B9" w:rsidRDefault="00D568CF" w:rsidP="00D568CF">
      <w:pPr>
        <w:ind w:left="720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F028C9" w:rsidRPr="00ED37B9" w:rsidTr="00F028C9">
        <w:tc>
          <w:tcPr>
            <w:tcW w:w="4675" w:type="dxa"/>
          </w:tcPr>
          <w:p w:rsidR="00F028C9" w:rsidRPr="00ED37B9" w:rsidRDefault="00F028C9" w:rsidP="00D568CF">
            <w:pPr>
              <w:rPr>
                <w:b/>
                <w:sz w:val="24"/>
                <w:szCs w:val="24"/>
                <w:lang w:val="pt-BR"/>
              </w:rPr>
            </w:pPr>
            <w:r w:rsidRPr="00ED37B9">
              <w:rPr>
                <w:b/>
                <w:sz w:val="24"/>
                <w:szCs w:val="24"/>
                <w:lang w:val="pt-BR"/>
              </w:rPr>
              <w:t>Pessoa</w:t>
            </w:r>
          </w:p>
        </w:tc>
        <w:tc>
          <w:tcPr>
            <w:tcW w:w="4675" w:type="dxa"/>
          </w:tcPr>
          <w:p w:rsidR="00F028C9" w:rsidRPr="00ED37B9" w:rsidRDefault="00E85754" w:rsidP="00D568CF">
            <w:pPr>
              <w:rPr>
                <w:b/>
                <w:sz w:val="24"/>
                <w:szCs w:val="24"/>
                <w:lang w:val="pt-BR"/>
              </w:rPr>
            </w:pPr>
            <w:r w:rsidRPr="00ED37B9">
              <w:rPr>
                <w:b/>
                <w:sz w:val="24"/>
                <w:szCs w:val="24"/>
                <w:lang w:val="pt-BR"/>
              </w:rPr>
              <w:t>Papel</w:t>
            </w:r>
          </w:p>
        </w:tc>
      </w:tr>
      <w:tr w:rsidR="00F028C9" w:rsidRPr="00ED37B9" w:rsidTr="00F028C9">
        <w:tc>
          <w:tcPr>
            <w:tcW w:w="4675" w:type="dxa"/>
          </w:tcPr>
          <w:p w:rsidR="00F028C9" w:rsidRPr="00ED37B9" w:rsidRDefault="00E85754" w:rsidP="00D568CF">
            <w:pPr>
              <w:rPr>
                <w:sz w:val="24"/>
                <w:szCs w:val="24"/>
                <w:lang w:val="pt-BR"/>
              </w:rPr>
            </w:pPr>
            <w:r w:rsidRPr="00ED37B9">
              <w:rPr>
                <w:sz w:val="24"/>
                <w:szCs w:val="24"/>
                <w:lang w:val="pt-BR"/>
              </w:rPr>
              <w:t>Matheus</w:t>
            </w:r>
          </w:p>
        </w:tc>
        <w:tc>
          <w:tcPr>
            <w:tcW w:w="4675" w:type="dxa"/>
          </w:tcPr>
          <w:p w:rsidR="00F028C9" w:rsidRPr="00ED37B9" w:rsidRDefault="00E85754" w:rsidP="00D568CF">
            <w:pPr>
              <w:rPr>
                <w:sz w:val="24"/>
                <w:szCs w:val="24"/>
                <w:lang w:val="pt-BR"/>
              </w:rPr>
            </w:pPr>
            <w:r w:rsidRPr="00ED37B9">
              <w:rPr>
                <w:sz w:val="24"/>
                <w:szCs w:val="24"/>
                <w:lang w:val="pt-BR"/>
              </w:rPr>
              <w:t>Programador</w:t>
            </w:r>
          </w:p>
        </w:tc>
      </w:tr>
      <w:tr w:rsidR="00F028C9" w:rsidRPr="00ED37B9" w:rsidTr="00F028C9">
        <w:tc>
          <w:tcPr>
            <w:tcW w:w="4675" w:type="dxa"/>
          </w:tcPr>
          <w:p w:rsidR="00F028C9" w:rsidRPr="00ED37B9" w:rsidRDefault="00F07170" w:rsidP="00D568CF">
            <w:pPr>
              <w:rPr>
                <w:sz w:val="24"/>
                <w:szCs w:val="24"/>
                <w:lang w:val="pt-BR"/>
              </w:rPr>
            </w:pPr>
            <w:r w:rsidRPr="00ED37B9">
              <w:rPr>
                <w:sz w:val="24"/>
                <w:szCs w:val="24"/>
                <w:lang w:val="pt-BR"/>
              </w:rPr>
              <w:t>Matheus</w:t>
            </w:r>
          </w:p>
        </w:tc>
        <w:tc>
          <w:tcPr>
            <w:tcW w:w="4675" w:type="dxa"/>
          </w:tcPr>
          <w:p w:rsidR="00F028C9" w:rsidRPr="00ED37B9" w:rsidRDefault="00E85754" w:rsidP="00D568CF">
            <w:pPr>
              <w:rPr>
                <w:sz w:val="24"/>
                <w:szCs w:val="24"/>
                <w:lang w:val="pt-BR"/>
              </w:rPr>
            </w:pPr>
            <w:r w:rsidRPr="00ED37B9">
              <w:rPr>
                <w:sz w:val="24"/>
                <w:szCs w:val="24"/>
                <w:lang w:val="pt-BR"/>
              </w:rPr>
              <w:t>Analista de Sistema</w:t>
            </w:r>
          </w:p>
        </w:tc>
      </w:tr>
      <w:tr w:rsidR="00F028C9" w:rsidRPr="00ED37B9" w:rsidTr="00F028C9">
        <w:tc>
          <w:tcPr>
            <w:tcW w:w="4675" w:type="dxa"/>
          </w:tcPr>
          <w:p w:rsidR="00F028C9" w:rsidRPr="00ED37B9" w:rsidRDefault="00F07170" w:rsidP="00D568CF">
            <w:pPr>
              <w:rPr>
                <w:sz w:val="24"/>
                <w:szCs w:val="24"/>
                <w:lang w:val="pt-BR"/>
              </w:rPr>
            </w:pPr>
            <w:r w:rsidRPr="00ED37B9">
              <w:rPr>
                <w:sz w:val="24"/>
                <w:szCs w:val="24"/>
                <w:lang w:val="pt-BR"/>
              </w:rPr>
              <w:t>Matheus</w:t>
            </w:r>
          </w:p>
        </w:tc>
        <w:tc>
          <w:tcPr>
            <w:tcW w:w="4675" w:type="dxa"/>
          </w:tcPr>
          <w:p w:rsidR="00F028C9" w:rsidRPr="00ED37B9" w:rsidRDefault="003E0E37" w:rsidP="00D568CF">
            <w:pPr>
              <w:rPr>
                <w:sz w:val="24"/>
                <w:szCs w:val="24"/>
                <w:lang w:val="pt-BR"/>
              </w:rPr>
            </w:pPr>
            <w:r w:rsidRPr="00ED37B9">
              <w:rPr>
                <w:sz w:val="24"/>
                <w:szCs w:val="24"/>
                <w:lang w:val="pt-BR"/>
              </w:rPr>
              <w:t>Teste de Software</w:t>
            </w:r>
          </w:p>
        </w:tc>
      </w:tr>
      <w:tr w:rsidR="00F028C9" w:rsidRPr="00ED37B9" w:rsidTr="00F028C9">
        <w:tc>
          <w:tcPr>
            <w:tcW w:w="4675" w:type="dxa"/>
          </w:tcPr>
          <w:p w:rsidR="00F028C9" w:rsidRPr="00ED37B9" w:rsidRDefault="00F07170" w:rsidP="00D568CF">
            <w:pPr>
              <w:rPr>
                <w:sz w:val="24"/>
                <w:szCs w:val="24"/>
                <w:lang w:val="pt-BR"/>
              </w:rPr>
            </w:pPr>
            <w:r w:rsidRPr="00ED37B9">
              <w:rPr>
                <w:sz w:val="24"/>
                <w:szCs w:val="24"/>
                <w:lang w:val="pt-BR"/>
              </w:rPr>
              <w:t>Matheus</w:t>
            </w:r>
          </w:p>
        </w:tc>
        <w:tc>
          <w:tcPr>
            <w:tcW w:w="4675" w:type="dxa"/>
          </w:tcPr>
          <w:p w:rsidR="00F028C9" w:rsidRPr="00ED37B9" w:rsidRDefault="00E85754" w:rsidP="00D568CF">
            <w:pPr>
              <w:rPr>
                <w:sz w:val="24"/>
                <w:szCs w:val="24"/>
                <w:lang w:val="pt-BR"/>
              </w:rPr>
            </w:pPr>
            <w:r w:rsidRPr="00ED37B9">
              <w:rPr>
                <w:sz w:val="24"/>
                <w:szCs w:val="24"/>
                <w:lang w:val="pt-BR"/>
              </w:rPr>
              <w:t>Designer</w:t>
            </w:r>
          </w:p>
        </w:tc>
      </w:tr>
    </w:tbl>
    <w:p w:rsidR="00334343" w:rsidRPr="00ED37B9" w:rsidRDefault="00334343" w:rsidP="00E85754">
      <w:pPr>
        <w:rPr>
          <w:sz w:val="24"/>
          <w:szCs w:val="24"/>
          <w:lang w:val="pt-BR"/>
        </w:rPr>
      </w:pPr>
    </w:p>
    <w:p w:rsidR="00842D8B" w:rsidRPr="00ED37B9" w:rsidRDefault="00456B74">
      <w:pPr>
        <w:pStyle w:val="Ttulo1"/>
        <w:ind w:left="1080" w:hanging="360"/>
        <w:rPr>
          <w:lang w:val="pt-BR"/>
        </w:rPr>
      </w:pPr>
      <w:bookmarkStart w:id="19" w:name="_Toc524312841"/>
      <w:bookmarkStart w:id="20" w:name="_Toc512207167"/>
      <w:r w:rsidRPr="00ED37B9">
        <w:rPr>
          <w:lang w:val="pt-BR"/>
        </w:rPr>
        <w:t>Processo de Gerenciamento</w:t>
      </w:r>
      <w:bookmarkEnd w:id="19"/>
      <w:bookmarkEnd w:id="20"/>
    </w:p>
    <w:p w:rsidR="00F63ADC" w:rsidRPr="00ED37B9" w:rsidRDefault="00F63ADC" w:rsidP="00F63ADC">
      <w:pPr>
        <w:pStyle w:val="Ttulo2"/>
        <w:rPr>
          <w:sz w:val="24"/>
          <w:szCs w:val="24"/>
          <w:lang w:val="pt-BR"/>
        </w:rPr>
      </w:pPr>
      <w:r w:rsidRPr="00ED37B9">
        <w:rPr>
          <w:sz w:val="24"/>
          <w:szCs w:val="24"/>
          <w:lang w:val="pt-BR"/>
        </w:rPr>
        <w:t>Estimativas do Projeto</w:t>
      </w:r>
    </w:p>
    <w:p w:rsidR="00EE1192" w:rsidRPr="00ED37B9" w:rsidRDefault="000E66E1" w:rsidP="004B5A5A">
      <w:pPr>
        <w:ind w:left="720" w:firstLine="720"/>
        <w:jc w:val="both"/>
        <w:rPr>
          <w:sz w:val="24"/>
          <w:szCs w:val="24"/>
          <w:lang w:val="pt-BR"/>
        </w:rPr>
      </w:pPr>
      <w:r w:rsidRPr="00ED37B9">
        <w:rPr>
          <w:sz w:val="24"/>
          <w:szCs w:val="24"/>
          <w:lang w:val="pt-BR"/>
        </w:rPr>
        <w:t xml:space="preserve">O projeto </w:t>
      </w:r>
      <w:r w:rsidR="00EE1192" w:rsidRPr="00ED37B9">
        <w:rPr>
          <w:sz w:val="24"/>
          <w:szCs w:val="24"/>
          <w:lang w:val="pt-BR"/>
        </w:rPr>
        <w:t>tem o</w:t>
      </w:r>
      <w:r w:rsidRPr="00ED37B9">
        <w:rPr>
          <w:sz w:val="24"/>
          <w:szCs w:val="24"/>
          <w:lang w:val="pt-BR"/>
        </w:rPr>
        <w:t xml:space="preserve"> tempo</w:t>
      </w:r>
      <w:r w:rsidR="00EE1192" w:rsidRPr="00ED37B9">
        <w:rPr>
          <w:sz w:val="24"/>
          <w:szCs w:val="24"/>
          <w:lang w:val="pt-BR"/>
        </w:rPr>
        <w:t xml:space="preserve"> estimado</w:t>
      </w:r>
      <w:r w:rsidRPr="00ED37B9">
        <w:rPr>
          <w:sz w:val="24"/>
          <w:szCs w:val="24"/>
          <w:lang w:val="pt-BR"/>
        </w:rPr>
        <w:t xml:space="preserve"> de 2 meses para ser concluído.</w:t>
      </w:r>
    </w:p>
    <w:p w:rsidR="00842D8B" w:rsidRPr="00ED37B9" w:rsidRDefault="00456B74">
      <w:pPr>
        <w:pStyle w:val="Ttulo2"/>
        <w:rPr>
          <w:sz w:val="24"/>
          <w:szCs w:val="24"/>
          <w:lang w:val="pt-BR"/>
        </w:rPr>
      </w:pPr>
      <w:bookmarkStart w:id="21" w:name="_Toc524312843"/>
      <w:bookmarkStart w:id="22" w:name="_Toc512207168"/>
      <w:r w:rsidRPr="00ED37B9">
        <w:rPr>
          <w:sz w:val="24"/>
          <w:szCs w:val="24"/>
          <w:lang w:val="pt-BR"/>
        </w:rPr>
        <w:t>Plano de Projeto</w:t>
      </w:r>
      <w:bookmarkEnd w:id="21"/>
      <w:bookmarkEnd w:id="22"/>
    </w:p>
    <w:p w:rsidR="00842D8B" w:rsidRPr="00ED37B9" w:rsidRDefault="00456B74">
      <w:pPr>
        <w:pStyle w:val="Ttulo3"/>
        <w:rPr>
          <w:b/>
          <w:sz w:val="24"/>
          <w:szCs w:val="24"/>
          <w:lang w:val="pt-BR"/>
        </w:rPr>
      </w:pPr>
      <w:bookmarkStart w:id="23" w:name="_Toc524312844"/>
      <w:bookmarkStart w:id="24" w:name="_Toc512207169"/>
      <w:r w:rsidRPr="00ED37B9">
        <w:rPr>
          <w:b/>
          <w:sz w:val="24"/>
          <w:szCs w:val="24"/>
          <w:lang w:val="pt-BR"/>
        </w:rPr>
        <w:t>Plano de Fase</w:t>
      </w:r>
      <w:bookmarkEnd w:id="23"/>
      <w:bookmarkEnd w:id="24"/>
    </w:p>
    <w:p w:rsidR="004B0708" w:rsidRPr="00ED37B9" w:rsidRDefault="004B0708" w:rsidP="00C9373E">
      <w:pPr>
        <w:pStyle w:val="InfoBlue"/>
        <w:jc w:val="both"/>
        <w:rPr>
          <w:sz w:val="24"/>
          <w:szCs w:val="24"/>
        </w:rPr>
      </w:pPr>
      <w:r w:rsidRPr="00ED37B9">
        <w:rPr>
          <w:sz w:val="24"/>
          <w:szCs w:val="24"/>
        </w:rPr>
        <w:t xml:space="preserve">Levantamento de Requisitos – </w:t>
      </w:r>
      <w:r w:rsidR="00915B4E" w:rsidRPr="00ED37B9">
        <w:rPr>
          <w:sz w:val="24"/>
          <w:szCs w:val="24"/>
        </w:rPr>
        <w:t>22</w:t>
      </w:r>
      <w:r w:rsidRPr="00ED37B9">
        <w:rPr>
          <w:sz w:val="24"/>
          <w:szCs w:val="24"/>
        </w:rPr>
        <w:t>/0</w:t>
      </w:r>
      <w:r w:rsidR="00915B4E" w:rsidRPr="00ED37B9">
        <w:rPr>
          <w:sz w:val="24"/>
          <w:szCs w:val="24"/>
        </w:rPr>
        <w:t>8</w:t>
      </w:r>
      <w:r w:rsidRPr="00ED37B9">
        <w:rPr>
          <w:sz w:val="24"/>
          <w:szCs w:val="24"/>
        </w:rPr>
        <w:t>/2</w:t>
      </w:r>
      <w:r w:rsidR="009B0F18" w:rsidRPr="00ED37B9">
        <w:rPr>
          <w:sz w:val="24"/>
          <w:szCs w:val="24"/>
        </w:rPr>
        <w:t>018</w:t>
      </w:r>
      <w:bookmarkStart w:id="25" w:name="_GoBack"/>
      <w:bookmarkEnd w:id="25"/>
    </w:p>
    <w:p w:rsidR="004B0708" w:rsidRPr="00ED37B9" w:rsidRDefault="00CA3510" w:rsidP="00C9373E">
      <w:pPr>
        <w:pStyle w:val="InfoBlue"/>
        <w:jc w:val="both"/>
        <w:rPr>
          <w:sz w:val="24"/>
          <w:szCs w:val="24"/>
        </w:rPr>
      </w:pPr>
      <w:r w:rsidRPr="00ED37B9">
        <w:rPr>
          <w:sz w:val="24"/>
          <w:szCs w:val="24"/>
        </w:rPr>
        <w:t>Diagrama de Caso de Uso – 05/09/2018</w:t>
      </w:r>
    </w:p>
    <w:p w:rsidR="004B0708" w:rsidRPr="00ED37B9" w:rsidRDefault="004B0708" w:rsidP="00C9373E">
      <w:pPr>
        <w:pStyle w:val="InfoBlue"/>
        <w:jc w:val="both"/>
        <w:rPr>
          <w:sz w:val="24"/>
          <w:szCs w:val="24"/>
        </w:rPr>
      </w:pPr>
      <w:r w:rsidRPr="00ED37B9">
        <w:rPr>
          <w:sz w:val="24"/>
          <w:szCs w:val="24"/>
        </w:rPr>
        <w:t xml:space="preserve">Diagrama de Classe – </w:t>
      </w:r>
      <w:r w:rsidR="00FF6646">
        <w:rPr>
          <w:sz w:val="24"/>
          <w:szCs w:val="24"/>
        </w:rPr>
        <w:t>05/09/2018</w:t>
      </w:r>
    </w:p>
    <w:p w:rsidR="00842D8B" w:rsidRPr="004B5A5A" w:rsidRDefault="004B0708" w:rsidP="004B5A5A">
      <w:pPr>
        <w:pStyle w:val="InfoBlue"/>
        <w:jc w:val="both"/>
        <w:rPr>
          <w:sz w:val="24"/>
          <w:szCs w:val="24"/>
        </w:rPr>
      </w:pPr>
      <w:r w:rsidRPr="00ED37B9">
        <w:rPr>
          <w:sz w:val="24"/>
          <w:szCs w:val="24"/>
        </w:rPr>
        <w:t>Entrega</w:t>
      </w:r>
      <w:r w:rsidR="0053216C" w:rsidRPr="00ED37B9">
        <w:rPr>
          <w:sz w:val="24"/>
          <w:szCs w:val="24"/>
        </w:rPr>
        <w:t xml:space="preserve"> do Plano de Desenvolvimento</w:t>
      </w:r>
      <w:r w:rsidR="001C080C" w:rsidRPr="00ED37B9">
        <w:rPr>
          <w:sz w:val="24"/>
          <w:szCs w:val="24"/>
        </w:rPr>
        <w:t xml:space="preserve"> de T</w:t>
      </w:r>
      <w:r w:rsidR="009E6436" w:rsidRPr="00ED37B9">
        <w:rPr>
          <w:sz w:val="24"/>
          <w:szCs w:val="24"/>
        </w:rPr>
        <w:t>este</w:t>
      </w:r>
      <w:r w:rsidR="0053216C" w:rsidRPr="00ED37B9">
        <w:rPr>
          <w:sz w:val="24"/>
          <w:szCs w:val="24"/>
        </w:rPr>
        <w:t xml:space="preserve"> – </w:t>
      </w:r>
      <w:r w:rsidR="00FF6646">
        <w:rPr>
          <w:sz w:val="24"/>
          <w:szCs w:val="24"/>
        </w:rPr>
        <w:t>19/09/2018</w:t>
      </w:r>
      <w:bookmarkEnd w:id="1"/>
      <w:bookmarkEnd w:id="4"/>
      <w:bookmarkEnd w:id="5"/>
      <w:r w:rsidR="00966725" w:rsidRPr="004B5A5A">
        <w:br w:type="page"/>
      </w:r>
    </w:p>
    <w:p w:rsidR="003E7945" w:rsidRPr="00ED37B9" w:rsidRDefault="00456B74" w:rsidP="000C234D">
      <w:pPr>
        <w:pStyle w:val="Ttulo1"/>
        <w:ind w:left="1080" w:hanging="360"/>
        <w:rPr>
          <w:sz w:val="22"/>
          <w:szCs w:val="20"/>
          <w:lang w:val="pt-BR"/>
        </w:rPr>
      </w:pPr>
      <w:bookmarkStart w:id="26" w:name="_Toc512930370"/>
      <w:bookmarkStart w:id="27" w:name="_Toc512930369"/>
      <w:bookmarkStart w:id="28" w:name="_Toc447095932"/>
      <w:bookmarkStart w:id="29" w:name="_Toc447095917"/>
      <w:bookmarkStart w:id="30" w:name="_Toc513004381"/>
      <w:bookmarkStart w:id="31" w:name="_Toc512207170"/>
      <w:bookmarkEnd w:id="26"/>
      <w:bookmarkEnd w:id="27"/>
      <w:bookmarkEnd w:id="28"/>
      <w:bookmarkEnd w:id="29"/>
      <w:r w:rsidRPr="000235C8">
        <w:rPr>
          <w:szCs w:val="20"/>
          <w:lang w:val="pt-BR"/>
        </w:rPr>
        <w:lastRenderedPageBreak/>
        <w:t>Anexos</w:t>
      </w:r>
      <w:bookmarkEnd w:id="30"/>
      <w:bookmarkEnd w:id="31"/>
    </w:p>
    <w:p w:rsidR="004A51C9" w:rsidRPr="000235C8" w:rsidRDefault="00D70F19" w:rsidP="00D70F19">
      <w:pPr>
        <w:pStyle w:val="Ttulo2"/>
        <w:rPr>
          <w:sz w:val="24"/>
          <w:szCs w:val="24"/>
          <w:lang w:val="pt-BR"/>
        </w:rPr>
      </w:pPr>
      <w:bookmarkStart w:id="32" w:name="_Toc512207173"/>
      <w:r w:rsidRPr="000235C8">
        <w:rPr>
          <w:sz w:val="24"/>
          <w:szCs w:val="24"/>
          <w:lang w:val="pt-BR"/>
        </w:rPr>
        <w:t>Diagrama de Caso de Uso</w:t>
      </w:r>
      <w:bookmarkEnd w:id="32"/>
    </w:p>
    <w:p w:rsidR="00A40C13" w:rsidRPr="00ED37B9" w:rsidRDefault="00A40C13" w:rsidP="00D70F19">
      <w:pPr>
        <w:rPr>
          <w:sz w:val="22"/>
          <w:lang w:val="pt-BR"/>
        </w:rPr>
      </w:pPr>
    </w:p>
    <w:p w:rsidR="00A40C13" w:rsidRDefault="00AE3D74">
      <w:pPr>
        <w:widowControl/>
        <w:autoSpaceDE/>
        <w:autoSpaceDN/>
        <w:spacing w:line="240" w:lineRule="auto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494717" cy="37919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DeUsoSG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717" cy="37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0C" w:rsidRDefault="007E250C">
      <w:pPr>
        <w:widowControl/>
        <w:autoSpaceDE/>
        <w:autoSpaceDN/>
        <w:spacing w:line="240" w:lineRule="auto"/>
        <w:rPr>
          <w:lang w:val="pt-BR"/>
        </w:rPr>
      </w:pPr>
    </w:p>
    <w:p w:rsidR="00D70F19" w:rsidRPr="00ED37B9" w:rsidRDefault="002D66EB" w:rsidP="002D66EB">
      <w:pPr>
        <w:pStyle w:val="Ttulo3"/>
        <w:rPr>
          <w:b/>
          <w:sz w:val="24"/>
          <w:lang w:val="pt-BR"/>
        </w:rPr>
      </w:pPr>
      <w:bookmarkStart w:id="33" w:name="_Toc512207174"/>
      <w:r w:rsidRPr="00ED37B9">
        <w:rPr>
          <w:b/>
          <w:sz w:val="24"/>
          <w:lang w:val="pt-BR"/>
        </w:rPr>
        <w:t>Atores</w:t>
      </w:r>
      <w:bookmarkEnd w:id="33"/>
    </w:p>
    <w:p w:rsidR="00AD649E" w:rsidRPr="00ED37B9" w:rsidRDefault="00AD649E" w:rsidP="005A2161">
      <w:pPr>
        <w:ind w:firstLine="720"/>
        <w:jc w:val="both"/>
        <w:rPr>
          <w:sz w:val="24"/>
          <w:lang w:val="pt-BR"/>
        </w:rPr>
      </w:pPr>
      <w:r w:rsidRPr="00ED37B9">
        <w:rPr>
          <w:sz w:val="24"/>
          <w:lang w:val="pt-BR"/>
        </w:rPr>
        <w:t>Cliente – Esse ator representa as pessoas que utilizarão o serviço de locação de veículos.</w:t>
      </w:r>
    </w:p>
    <w:p w:rsidR="00AD649E" w:rsidRPr="00ED37B9" w:rsidRDefault="00AD649E" w:rsidP="005A2161">
      <w:pPr>
        <w:ind w:firstLine="720"/>
        <w:jc w:val="both"/>
        <w:rPr>
          <w:sz w:val="24"/>
          <w:lang w:val="pt-BR"/>
        </w:rPr>
      </w:pPr>
      <w:r w:rsidRPr="00ED37B9">
        <w:rPr>
          <w:sz w:val="24"/>
          <w:lang w:val="pt-BR"/>
        </w:rPr>
        <w:t xml:space="preserve">Administrador – Esse ator representa os funcionários, que utilizarão dos recursos administrativos para gerenciar o </w:t>
      </w:r>
      <w:r w:rsidR="0010321B" w:rsidRPr="00ED37B9">
        <w:rPr>
          <w:sz w:val="24"/>
          <w:lang w:val="pt-BR"/>
        </w:rPr>
        <w:t>sistema.</w:t>
      </w:r>
    </w:p>
    <w:p w:rsidR="002E6B82" w:rsidRPr="00E44395" w:rsidRDefault="002E6B82">
      <w:pPr>
        <w:widowControl/>
        <w:autoSpaceDE/>
        <w:autoSpaceDN/>
        <w:spacing w:line="240" w:lineRule="auto"/>
        <w:rPr>
          <w:lang w:val="pt-BR"/>
        </w:rPr>
      </w:pPr>
      <w:r w:rsidRPr="00E44395">
        <w:rPr>
          <w:lang w:val="pt-BR"/>
        </w:rPr>
        <w:br w:type="page"/>
      </w:r>
    </w:p>
    <w:p w:rsidR="002D66EB" w:rsidRPr="00E44395" w:rsidRDefault="002D66EB" w:rsidP="002D66EB">
      <w:pPr>
        <w:spacing w:line="360" w:lineRule="auto"/>
        <w:jc w:val="both"/>
        <w:rPr>
          <w:lang w:val="pt-BR"/>
        </w:rPr>
      </w:pPr>
    </w:p>
    <w:p w:rsidR="002D66EB" w:rsidRPr="00ED37B9" w:rsidRDefault="002D66EB" w:rsidP="002D66EB">
      <w:pPr>
        <w:pStyle w:val="Ttulo3"/>
        <w:rPr>
          <w:b/>
          <w:sz w:val="24"/>
          <w:szCs w:val="24"/>
        </w:rPr>
      </w:pPr>
      <w:bookmarkStart w:id="34" w:name="_Toc512207175"/>
      <w:proofErr w:type="spellStart"/>
      <w:r w:rsidRPr="00ED37B9">
        <w:rPr>
          <w:b/>
          <w:sz w:val="24"/>
          <w:szCs w:val="24"/>
        </w:rPr>
        <w:t>Casos</w:t>
      </w:r>
      <w:proofErr w:type="spellEnd"/>
      <w:r w:rsidRPr="00ED37B9">
        <w:rPr>
          <w:b/>
          <w:sz w:val="24"/>
          <w:szCs w:val="24"/>
        </w:rPr>
        <w:t xml:space="preserve"> de </w:t>
      </w:r>
      <w:proofErr w:type="spellStart"/>
      <w:proofErr w:type="gramStart"/>
      <w:r w:rsidRPr="00ED37B9">
        <w:rPr>
          <w:b/>
          <w:sz w:val="24"/>
          <w:szCs w:val="24"/>
        </w:rPr>
        <w:t>Uso</w:t>
      </w:r>
      <w:bookmarkEnd w:id="34"/>
      <w:proofErr w:type="spellEnd"/>
      <w:proofErr w:type="gramEnd"/>
    </w:p>
    <w:p w:rsidR="002D66EB" w:rsidRPr="00ED37B9" w:rsidRDefault="00AC0CC0" w:rsidP="002D66EB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snapToGrid w:val="0"/>
          <w:sz w:val="24"/>
          <w:szCs w:val="24"/>
        </w:rPr>
      </w:pPr>
      <w:r w:rsidRPr="00ED37B9">
        <w:rPr>
          <w:b/>
          <w:snapToGrid w:val="0"/>
          <w:sz w:val="24"/>
          <w:szCs w:val="24"/>
        </w:rPr>
        <w:t>Reservar Veículo</w:t>
      </w:r>
    </w:p>
    <w:tbl>
      <w:tblPr>
        <w:tblStyle w:val="Tabelacomgrade"/>
        <w:tblpPr w:leftFromText="141" w:rightFromText="141" w:vertAnchor="text" w:horzAnchor="margin" w:tblpXSpec="center" w:tblpY="278"/>
        <w:tblW w:w="10777" w:type="dxa"/>
        <w:tblLook w:val="04A0" w:firstRow="1" w:lastRow="0" w:firstColumn="1" w:lastColumn="0" w:noHBand="0" w:noVBand="1"/>
      </w:tblPr>
      <w:tblGrid>
        <w:gridCol w:w="4388"/>
        <w:gridCol w:w="6389"/>
      </w:tblGrid>
      <w:tr w:rsidR="00563CDB" w:rsidRPr="00ED37B9" w:rsidTr="00563CDB">
        <w:tc>
          <w:tcPr>
            <w:tcW w:w="4388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6389" w:type="dxa"/>
          </w:tcPr>
          <w:p w:rsidR="00563CDB" w:rsidRPr="00ED37B9" w:rsidRDefault="00AC0CC0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Reservar Veículo</w:t>
            </w:r>
          </w:p>
        </w:tc>
      </w:tr>
      <w:tr w:rsidR="00563CDB" w:rsidRPr="00ED37B9" w:rsidTr="00B229DF">
        <w:trPr>
          <w:trHeight w:val="196"/>
        </w:trPr>
        <w:tc>
          <w:tcPr>
            <w:tcW w:w="4388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Caso de uso geral</w:t>
            </w:r>
          </w:p>
        </w:tc>
        <w:tc>
          <w:tcPr>
            <w:tcW w:w="6389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563CDB" w:rsidRPr="00ED37B9" w:rsidTr="00563CDB">
        <w:tc>
          <w:tcPr>
            <w:tcW w:w="4388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Ator principal</w:t>
            </w:r>
          </w:p>
        </w:tc>
        <w:tc>
          <w:tcPr>
            <w:tcW w:w="6389" w:type="dxa"/>
          </w:tcPr>
          <w:p w:rsidR="00563CDB" w:rsidRPr="00ED37B9" w:rsidRDefault="00B0112C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563CDB" w:rsidRPr="00ED37B9" w:rsidTr="00563CDB">
        <w:tc>
          <w:tcPr>
            <w:tcW w:w="4388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Atores secundários</w:t>
            </w:r>
          </w:p>
        </w:tc>
        <w:tc>
          <w:tcPr>
            <w:tcW w:w="6389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563CDB" w:rsidRPr="00ED37B9" w:rsidTr="00563CDB">
        <w:tc>
          <w:tcPr>
            <w:tcW w:w="4388" w:type="dxa"/>
            <w:vAlign w:val="center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Resumo</w:t>
            </w:r>
          </w:p>
        </w:tc>
        <w:tc>
          <w:tcPr>
            <w:tcW w:w="6389" w:type="dxa"/>
          </w:tcPr>
          <w:p w:rsidR="00563CDB" w:rsidRPr="00ED37B9" w:rsidRDefault="00DC5A33" w:rsidP="00B011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Esse caso de uso irá descrever as etapas percorridas pelo Cliente </w:t>
            </w:r>
            <w:r w:rsidR="00B0112C"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para fazer a reserva de um veículo</w:t>
            </w:r>
          </w:p>
        </w:tc>
      </w:tr>
      <w:tr w:rsidR="00563CDB" w:rsidRPr="00ED37B9" w:rsidTr="00563CDB">
        <w:tc>
          <w:tcPr>
            <w:tcW w:w="4388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Pré-condições</w:t>
            </w:r>
          </w:p>
        </w:tc>
        <w:tc>
          <w:tcPr>
            <w:tcW w:w="6389" w:type="dxa"/>
          </w:tcPr>
          <w:p w:rsidR="00563CDB" w:rsidRPr="00ED37B9" w:rsidRDefault="00DC5A33" w:rsidP="00B011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O cliente </w:t>
            </w:r>
            <w:r w:rsidR="00B0112C"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deve estar cadastrado</w:t>
            </w:r>
          </w:p>
        </w:tc>
      </w:tr>
      <w:tr w:rsidR="00563CDB" w:rsidRPr="00ED37B9" w:rsidTr="00563CDB">
        <w:tc>
          <w:tcPr>
            <w:tcW w:w="4388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Pós-condições</w:t>
            </w:r>
          </w:p>
        </w:tc>
        <w:tc>
          <w:tcPr>
            <w:tcW w:w="6389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563CDB" w:rsidRPr="00ED37B9" w:rsidTr="00563CDB">
        <w:tc>
          <w:tcPr>
            <w:tcW w:w="10777" w:type="dxa"/>
            <w:gridSpan w:val="2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Fluxo Principal</w:t>
            </w:r>
          </w:p>
        </w:tc>
      </w:tr>
      <w:tr w:rsidR="00563CDB" w:rsidRPr="00ED37B9" w:rsidTr="00563CDB">
        <w:tc>
          <w:tcPr>
            <w:tcW w:w="4388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ator</w:t>
            </w:r>
          </w:p>
        </w:tc>
        <w:tc>
          <w:tcPr>
            <w:tcW w:w="6389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sistema</w:t>
            </w:r>
          </w:p>
        </w:tc>
      </w:tr>
      <w:tr w:rsidR="00563CDB" w:rsidRPr="00ED37B9" w:rsidTr="00563CDB">
        <w:tc>
          <w:tcPr>
            <w:tcW w:w="4388" w:type="dxa"/>
          </w:tcPr>
          <w:p w:rsidR="00563CDB" w:rsidRPr="00ED37B9" w:rsidRDefault="00AC0CC0" w:rsidP="00AC0CC0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1. O</w:t>
            </w:r>
            <w:r w:rsidR="00B0112C"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ator </w:t>
            </w:r>
            <w:r w:rsidR="00075CF7"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seleciona o modelo do veículo</w:t>
            </w:r>
          </w:p>
        </w:tc>
        <w:tc>
          <w:tcPr>
            <w:tcW w:w="6389" w:type="dxa"/>
          </w:tcPr>
          <w:p w:rsidR="00563CDB" w:rsidRPr="00ED37B9" w:rsidRDefault="00AC0CC0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2. </w:t>
            </w:r>
            <w:r w:rsidR="00075CF7"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Verifica se existe</w:t>
            </w:r>
            <w:r w:rsidR="007E5E06"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o</w:t>
            </w:r>
            <w:r w:rsidR="00075CF7"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veículos do modelo selecionado disponível</w:t>
            </w:r>
          </w:p>
        </w:tc>
      </w:tr>
      <w:tr w:rsidR="00563CDB" w:rsidRPr="00ED37B9" w:rsidTr="00563CDB">
        <w:tc>
          <w:tcPr>
            <w:tcW w:w="4388" w:type="dxa"/>
          </w:tcPr>
          <w:p w:rsidR="00563CDB" w:rsidRPr="00ED37B9" w:rsidRDefault="007E5E06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4. Preenche os dados restantes</w:t>
            </w:r>
          </w:p>
        </w:tc>
        <w:tc>
          <w:tcPr>
            <w:tcW w:w="6389" w:type="dxa"/>
          </w:tcPr>
          <w:p w:rsidR="00563CDB" w:rsidRPr="00ED37B9" w:rsidRDefault="007E5E06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3. Manda uma mensagem da disponibilidade do veículo</w:t>
            </w:r>
          </w:p>
        </w:tc>
      </w:tr>
      <w:tr w:rsidR="00563CDB" w:rsidRPr="00ED37B9" w:rsidTr="00563CDB">
        <w:tc>
          <w:tcPr>
            <w:tcW w:w="4388" w:type="dxa"/>
          </w:tcPr>
          <w:p w:rsidR="00563CDB" w:rsidRPr="00ED37B9" w:rsidRDefault="00AC0CC0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6389" w:type="dxa"/>
          </w:tcPr>
          <w:p w:rsidR="00563CDB" w:rsidRPr="00ED37B9" w:rsidRDefault="009E01A9" w:rsidP="009E01A9">
            <w:pPr>
              <w:pStyle w:val="Ttulo1"/>
              <w:numPr>
                <w:ilvl w:val="0"/>
                <w:numId w:val="0"/>
              </w:numPr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 w:val="0"/>
                <w:bCs w:val="0"/>
                <w:lang w:val="pt-BR" w:eastAsia="pt-BR"/>
              </w:rPr>
              <w:t>5. Salva o formulário no banco de dados</w:t>
            </w:r>
          </w:p>
        </w:tc>
      </w:tr>
      <w:tr w:rsidR="00563CDB" w:rsidRPr="00ED37B9" w:rsidTr="00563CDB">
        <w:tc>
          <w:tcPr>
            <w:tcW w:w="4388" w:type="dxa"/>
            <w:vMerge w:val="restart"/>
            <w:vAlign w:val="center"/>
          </w:tcPr>
          <w:p w:rsidR="00563CDB" w:rsidRPr="00ED37B9" w:rsidRDefault="00563CDB" w:rsidP="00563C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Restrições/Validações</w:t>
            </w:r>
          </w:p>
        </w:tc>
        <w:tc>
          <w:tcPr>
            <w:tcW w:w="6389" w:type="dxa"/>
          </w:tcPr>
          <w:p w:rsidR="00563CDB" w:rsidRPr="00ED37B9" w:rsidRDefault="00F236A7" w:rsidP="00F236A7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1. </w:t>
            </w:r>
            <w:r w:rsidR="00605083"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Só é possível fazer a reserva uma semana antes do prazo de retirada do veículo.</w:t>
            </w:r>
          </w:p>
        </w:tc>
      </w:tr>
      <w:tr w:rsidR="00563CDB" w:rsidRPr="00ED37B9" w:rsidTr="00563CDB">
        <w:tc>
          <w:tcPr>
            <w:tcW w:w="4388" w:type="dxa"/>
            <w:vMerge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6389" w:type="dxa"/>
          </w:tcPr>
          <w:p w:rsidR="00563CDB" w:rsidRPr="00ED37B9" w:rsidRDefault="00F57F50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2. Não é possível escolher um veículo indisponível</w:t>
            </w:r>
          </w:p>
        </w:tc>
      </w:tr>
      <w:tr w:rsidR="00563CDB" w:rsidRPr="00ED37B9" w:rsidTr="00563CDB">
        <w:tc>
          <w:tcPr>
            <w:tcW w:w="10777" w:type="dxa"/>
            <w:gridSpan w:val="2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Fluxo alternati</w:t>
            </w:r>
            <w:r w:rsidR="00026275"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vo</w:t>
            </w:r>
          </w:p>
        </w:tc>
      </w:tr>
      <w:tr w:rsidR="00563CDB" w:rsidRPr="00ED37B9" w:rsidTr="00563CDB">
        <w:tc>
          <w:tcPr>
            <w:tcW w:w="4388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ator</w:t>
            </w:r>
          </w:p>
        </w:tc>
        <w:tc>
          <w:tcPr>
            <w:tcW w:w="6389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sistema</w:t>
            </w:r>
          </w:p>
        </w:tc>
      </w:tr>
      <w:tr w:rsidR="00563CDB" w:rsidRPr="00ED37B9" w:rsidTr="00563CDB">
        <w:tc>
          <w:tcPr>
            <w:tcW w:w="4388" w:type="dxa"/>
          </w:tcPr>
          <w:p w:rsidR="00563CDB" w:rsidRPr="00ED37B9" w:rsidRDefault="009E01A9" w:rsidP="009E01A9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1. Cancela o preenchimento dos dados</w:t>
            </w:r>
          </w:p>
        </w:tc>
        <w:tc>
          <w:tcPr>
            <w:tcW w:w="6389" w:type="dxa"/>
          </w:tcPr>
          <w:p w:rsidR="00563CDB" w:rsidRPr="00ED37B9" w:rsidRDefault="009E01A9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2. Volta para a página principal</w:t>
            </w:r>
          </w:p>
        </w:tc>
      </w:tr>
      <w:tr w:rsidR="00563CDB" w:rsidRPr="00ED37B9" w:rsidTr="00563CDB">
        <w:tc>
          <w:tcPr>
            <w:tcW w:w="4388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6389" w:type="dxa"/>
          </w:tcPr>
          <w:p w:rsidR="00563CDB" w:rsidRPr="00ED37B9" w:rsidRDefault="00563CDB" w:rsidP="00563CD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</w:tbl>
    <w:p w:rsidR="002D66EB" w:rsidRDefault="002D66EB" w:rsidP="002D66EB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E54663" w:rsidRDefault="002D66EB">
      <w:pPr>
        <w:widowControl/>
        <w:autoSpaceDE/>
        <w:autoSpaceDN/>
        <w:spacing w:line="240" w:lineRule="auto"/>
        <w:rPr>
          <w:lang w:val="pt-BR" w:eastAsia="pt-BR"/>
        </w:rPr>
      </w:pPr>
      <w:r w:rsidRPr="002D66EB">
        <w:rPr>
          <w:lang w:val="pt-BR" w:eastAsia="pt-BR"/>
        </w:rPr>
        <w:br w:type="page"/>
      </w:r>
    </w:p>
    <w:p w:rsidR="00E54663" w:rsidRPr="00ED37B9" w:rsidRDefault="00A72EDC" w:rsidP="00E5466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snapToGrid w:val="0"/>
          <w:sz w:val="24"/>
          <w:szCs w:val="24"/>
        </w:rPr>
      </w:pPr>
      <w:r w:rsidRPr="00ED37B9">
        <w:rPr>
          <w:b/>
          <w:snapToGrid w:val="0"/>
          <w:sz w:val="24"/>
          <w:szCs w:val="24"/>
        </w:rPr>
        <w:lastRenderedPageBreak/>
        <w:t>Cadastro de frota</w:t>
      </w:r>
    </w:p>
    <w:tbl>
      <w:tblPr>
        <w:tblStyle w:val="Tabelacomgrade"/>
        <w:tblpPr w:leftFromText="141" w:rightFromText="141" w:vertAnchor="text" w:horzAnchor="margin" w:tblpXSpec="center" w:tblpY="278"/>
        <w:tblW w:w="10777" w:type="dxa"/>
        <w:tblLook w:val="04A0" w:firstRow="1" w:lastRow="0" w:firstColumn="1" w:lastColumn="0" w:noHBand="0" w:noVBand="1"/>
      </w:tblPr>
      <w:tblGrid>
        <w:gridCol w:w="4388"/>
        <w:gridCol w:w="6389"/>
      </w:tblGrid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6389" w:type="dxa"/>
          </w:tcPr>
          <w:p w:rsidR="00E54663" w:rsidRPr="00ED37B9" w:rsidRDefault="00A72EDC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Cadastro de frota</w:t>
            </w:r>
          </w:p>
        </w:tc>
      </w:tr>
      <w:tr w:rsidR="00E54663" w:rsidRPr="00ED37B9" w:rsidTr="00196101">
        <w:trPr>
          <w:trHeight w:val="196"/>
        </w:trPr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Caso de uso geral</w:t>
            </w: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Ator principal</w:t>
            </w:r>
          </w:p>
        </w:tc>
        <w:tc>
          <w:tcPr>
            <w:tcW w:w="6389" w:type="dxa"/>
          </w:tcPr>
          <w:p w:rsidR="00E54663" w:rsidRPr="00ED37B9" w:rsidRDefault="00A72EDC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Administrador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Atores secundários</w:t>
            </w: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E54663" w:rsidRPr="00ED37B9" w:rsidTr="00196101">
        <w:tc>
          <w:tcPr>
            <w:tcW w:w="4388" w:type="dxa"/>
            <w:vAlign w:val="center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Resumo</w:t>
            </w:r>
          </w:p>
        </w:tc>
        <w:tc>
          <w:tcPr>
            <w:tcW w:w="6389" w:type="dxa"/>
          </w:tcPr>
          <w:p w:rsidR="00E54663" w:rsidRPr="00ED37B9" w:rsidRDefault="00A72EDC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Este caso de uso define os passos para o cadastramento da frota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Pré-condições</w:t>
            </w:r>
          </w:p>
        </w:tc>
        <w:tc>
          <w:tcPr>
            <w:tcW w:w="6389" w:type="dxa"/>
          </w:tcPr>
          <w:p w:rsidR="00E54663" w:rsidRPr="00ED37B9" w:rsidRDefault="00A72EDC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O administrador deve ter acesso ao módulo de cadastro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Pós-condições</w:t>
            </w: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E54663" w:rsidRPr="00ED37B9" w:rsidTr="00196101">
        <w:tc>
          <w:tcPr>
            <w:tcW w:w="10777" w:type="dxa"/>
            <w:gridSpan w:val="2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Fluxo Principal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ator</w:t>
            </w: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sistema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A72EDC" w:rsidP="00A72EDC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ED37B9">
              <w:rPr>
                <w:sz w:val="24"/>
                <w:szCs w:val="24"/>
                <w:lang w:val="pt-BR"/>
              </w:rPr>
              <w:t xml:space="preserve">1. Seleciona a opção de incluir um novo </w:t>
            </w:r>
            <w:r w:rsidR="00605083" w:rsidRPr="00ED37B9">
              <w:rPr>
                <w:sz w:val="24"/>
                <w:szCs w:val="24"/>
                <w:lang w:val="pt-BR"/>
              </w:rPr>
              <w:t>veículo</w:t>
            </w:r>
            <w:r w:rsidRPr="00ED37B9">
              <w:rPr>
                <w:sz w:val="24"/>
                <w:szCs w:val="24"/>
                <w:lang w:val="pt-BR"/>
              </w:rPr>
              <w:t xml:space="preserve"> na frota</w:t>
            </w:r>
          </w:p>
        </w:tc>
        <w:tc>
          <w:tcPr>
            <w:tcW w:w="6389" w:type="dxa"/>
          </w:tcPr>
          <w:p w:rsidR="00E54663" w:rsidRPr="00ED37B9" w:rsidRDefault="00A72EDC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2. Abre um formulário para o preenchimento dos dados </w:t>
            </w:r>
            <w:r w:rsidR="00605083"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cadastrais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A72EDC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3. </w:t>
            </w:r>
            <w:r w:rsidR="00CF1EF6"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Preenche os campos</w:t>
            </w:r>
          </w:p>
        </w:tc>
        <w:tc>
          <w:tcPr>
            <w:tcW w:w="6389" w:type="dxa"/>
          </w:tcPr>
          <w:p w:rsidR="00E54663" w:rsidRPr="00ED37B9" w:rsidRDefault="00CF1EF6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4. Salva os dados no banco de dados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E54663" w:rsidRPr="00ED37B9" w:rsidTr="00196101">
        <w:tc>
          <w:tcPr>
            <w:tcW w:w="4388" w:type="dxa"/>
            <w:vMerge w:val="restart"/>
            <w:vAlign w:val="center"/>
          </w:tcPr>
          <w:p w:rsidR="00E54663" w:rsidRPr="00ED37B9" w:rsidRDefault="00E54663" w:rsidP="001961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Restrições/Validações</w:t>
            </w:r>
          </w:p>
        </w:tc>
        <w:tc>
          <w:tcPr>
            <w:tcW w:w="6389" w:type="dxa"/>
          </w:tcPr>
          <w:p w:rsidR="00E54663" w:rsidRPr="00ED37B9" w:rsidRDefault="00CF1EF6" w:rsidP="00196101">
            <w:pPr>
              <w:spacing w:line="360" w:lineRule="auto"/>
              <w:jc w:val="both"/>
              <w:rPr>
                <w:sz w:val="24"/>
                <w:szCs w:val="24"/>
                <w:u w:val="single"/>
                <w:lang w:val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1. </w:t>
            </w:r>
            <w:r w:rsidRPr="00ED37B9">
              <w:rPr>
                <w:sz w:val="24"/>
                <w:szCs w:val="24"/>
                <w:u w:val="single"/>
                <w:lang w:val="pt-BR"/>
              </w:rPr>
              <w:t xml:space="preserve">Só salva se os campos </w:t>
            </w:r>
            <w:r w:rsidRPr="00ED37B9">
              <w:rPr>
                <w:sz w:val="24"/>
                <w:szCs w:val="24"/>
                <w:lang w:val="pt-BR"/>
              </w:rPr>
              <w:t>obrigatórios forem preenchidos</w:t>
            </w:r>
          </w:p>
        </w:tc>
      </w:tr>
      <w:tr w:rsidR="00E54663" w:rsidRPr="00ED37B9" w:rsidTr="00196101">
        <w:tc>
          <w:tcPr>
            <w:tcW w:w="4388" w:type="dxa"/>
            <w:vMerge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E54663" w:rsidRPr="00ED37B9" w:rsidTr="00196101">
        <w:tc>
          <w:tcPr>
            <w:tcW w:w="10777" w:type="dxa"/>
            <w:gridSpan w:val="2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 xml:space="preserve">Fluxo alternativo – 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ator</w:t>
            </w: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sistema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CF1EF6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1. C</w:t>
            </w:r>
            <w:r w:rsidR="00E238FC"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ancela o preenchimento do formu</w:t>
            </w: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lário</w:t>
            </w:r>
          </w:p>
        </w:tc>
        <w:tc>
          <w:tcPr>
            <w:tcW w:w="6389" w:type="dxa"/>
          </w:tcPr>
          <w:p w:rsidR="00E54663" w:rsidRPr="00ED37B9" w:rsidRDefault="00CF1EF6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3. Retorna para a tela de exibição de veículos cadastrados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</w:tbl>
    <w:p w:rsidR="00E54663" w:rsidRDefault="00E54663">
      <w:pPr>
        <w:widowControl/>
        <w:autoSpaceDE/>
        <w:autoSpaceDN/>
        <w:spacing w:line="240" w:lineRule="auto"/>
        <w:rPr>
          <w:lang w:val="pt-BR" w:eastAsia="pt-BR"/>
        </w:rPr>
      </w:pPr>
    </w:p>
    <w:p w:rsidR="00E54663" w:rsidRDefault="00E54663">
      <w:pPr>
        <w:widowControl/>
        <w:autoSpaceDE/>
        <w:autoSpaceDN/>
        <w:spacing w:line="240" w:lineRule="auto"/>
        <w:rPr>
          <w:lang w:val="pt-BR" w:eastAsia="pt-BR"/>
        </w:rPr>
      </w:pPr>
      <w:r>
        <w:rPr>
          <w:lang w:val="pt-BR" w:eastAsia="pt-BR"/>
        </w:rPr>
        <w:br w:type="page"/>
      </w:r>
    </w:p>
    <w:p w:rsidR="00E54663" w:rsidRPr="00ED37B9" w:rsidRDefault="00605083" w:rsidP="00E5466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snapToGrid w:val="0"/>
          <w:sz w:val="24"/>
          <w:szCs w:val="24"/>
        </w:rPr>
      </w:pPr>
      <w:r w:rsidRPr="00ED37B9">
        <w:rPr>
          <w:b/>
          <w:snapToGrid w:val="0"/>
          <w:sz w:val="24"/>
          <w:szCs w:val="24"/>
        </w:rPr>
        <w:lastRenderedPageBreak/>
        <w:t>Cancelar Reserva de Veículo</w:t>
      </w:r>
    </w:p>
    <w:tbl>
      <w:tblPr>
        <w:tblStyle w:val="Tabelacomgrade"/>
        <w:tblpPr w:leftFromText="141" w:rightFromText="141" w:vertAnchor="text" w:horzAnchor="margin" w:tblpXSpec="center" w:tblpY="278"/>
        <w:tblW w:w="10777" w:type="dxa"/>
        <w:tblLook w:val="04A0" w:firstRow="1" w:lastRow="0" w:firstColumn="1" w:lastColumn="0" w:noHBand="0" w:noVBand="1"/>
      </w:tblPr>
      <w:tblGrid>
        <w:gridCol w:w="4388"/>
        <w:gridCol w:w="6389"/>
      </w:tblGrid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6389" w:type="dxa"/>
          </w:tcPr>
          <w:p w:rsidR="00E54663" w:rsidRPr="00ED37B9" w:rsidRDefault="0060508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Cancelar Reserva de Veículo</w:t>
            </w:r>
          </w:p>
        </w:tc>
      </w:tr>
      <w:tr w:rsidR="00E54663" w:rsidRPr="00ED37B9" w:rsidTr="00196101">
        <w:trPr>
          <w:trHeight w:val="196"/>
        </w:trPr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Caso de uso geral</w:t>
            </w:r>
          </w:p>
        </w:tc>
        <w:tc>
          <w:tcPr>
            <w:tcW w:w="6389" w:type="dxa"/>
          </w:tcPr>
          <w:p w:rsidR="00E54663" w:rsidRPr="00ED37B9" w:rsidRDefault="0060508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Reservar Veículo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Ator principal</w:t>
            </w:r>
          </w:p>
        </w:tc>
        <w:tc>
          <w:tcPr>
            <w:tcW w:w="6389" w:type="dxa"/>
          </w:tcPr>
          <w:p w:rsidR="00E54663" w:rsidRPr="00ED37B9" w:rsidRDefault="0060508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Atores secundários</w:t>
            </w: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E54663" w:rsidRPr="00ED37B9" w:rsidTr="00196101">
        <w:tc>
          <w:tcPr>
            <w:tcW w:w="4388" w:type="dxa"/>
            <w:vAlign w:val="center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Resumo</w:t>
            </w:r>
          </w:p>
        </w:tc>
        <w:tc>
          <w:tcPr>
            <w:tcW w:w="6389" w:type="dxa"/>
          </w:tcPr>
          <w:p w:rsidR="00E54663" w:rsidRPr="00ED37B9" w:rsidRDefault="0060508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Este caso de uso descreve os processos para fazer o cancelamento de uma reserva feita.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Pré-condições</w:t>
            </w:r>
          </w:p>
        </w:tc>
        <w:tc>
          <w:tcPr>
            <w:tcW w:w="6389" w:type="dxa"/>
          </w:tcPr>
          <w:p w:rsidR="00E54663" w:rsidRPr="00ED37B9" w:rsidRDefault="0060508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É preciso ter uma reserva feita em aberto.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Pós-condições</w:t>
            </w: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E54663" w:rsidRPr="00ED37B9" w:rsidTr="00196101">
        <w:tc>
          <w:tcPr>
            <w:tcW w:w="10777" w:type="dxa"/>
            <w:gridSpan w:val="2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Fluxo Principal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ator</w:t>
            </w: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sistema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60508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1. Seleciona a reserva a ser cancelada</w:t>
            </w:r>
          </w:p>
        </w:tc>
        <w:tc>
          <w:tcPr>
            <w:tcW w:w="6389" w:type="dxa"/>
          </w:tcPr>
          <w:p w:rsidR="00E54663" w:rsidRPr="00ED37B9" w:rsidRDefault="0060508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3. É feito a verificação se é possível ser cancelado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60508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2. Seleciona a opção de cancelar reserva</w:t>
            </w:r>
          </w:p>
        </w:tc>
        <w:tc>
          <w:tcPr>
            <w:tcW w:w="6389" w:type="dxa"/>
          </w:tcPr>
          <w:p w:rsidR="00E54663" w:rsidRPr="00ED37B9" w:rsidRDefault="0060508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4. A situação da reserva é alterada para cancelada.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E54663" w:rsidRPr="00ED37B9" w:rsidTr="00196101">
        <w:tc>
          <w:tcPr>
            <w:tcW w:w="4388" w:type="dxa"/>
            <w:vMerge w:val="restart"/>
            <w:vAlign w:val="center"/>
          </w:tcPr>
          <w:p w:rsidR="00E54663" w:rsidRPr="00ED37B9" w:rsidRDefault="00E54663" w:rsidP="001961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Restrições/Validações</w:t>
            </w:r>
          </w:p>
        </w:tc>
        <w:tc>
          <w:tcPr>
            <w:tcW w:w="6389" w:type="dxa"/>
          </w:tcPr>
          <w:p w:rsidR="00E54663" w:rsidRPr="00ED37B9" w:rsidRDefault="0060508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1. Só podem ser canceladas as reservas feitas um dia antes do prazo de retirada do veículo.</w:t>
            </w:r>
          </w:p>
        </w:tc>
      </w:tr>
      <w:tr w:rsidR="00E54663" w:rsidRPr="00ED37B9" w:rsidTr="00196101">
        <w:tc>
          <w:tcPr>
            <w:tcW w:w="4388" w:type="dxa"/>
            <w:vMerge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E54663" w:rsidRPr="00ED37B9" w:rsidTr="00196101">
        <w:tc>
          <w:tcPr>
            <w:tcW w:w="10777" w:type="dxa"/>
            <w:gridSpan w:val="2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 xml:space="preserve">Fluxo alternativo – 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ator</w:t>
            </w: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Ações do sistema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60508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1. Não é feito o cancelamento da reserva</w:t>
            </w:r>
          </w:p>
        </w:tc>
        <w:tc>
          <w:tcPr>
            <w:tcW w:w="6389" w:type="dxa"/>
          </w:tcPr>
          <w:p w:rsidR="00E54663" w:rsidRPr="00ED37B9" w:rsidRDefault="00605083" w:rsidP="00EB47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ED37B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2. Volta para a tela de exibição de reservas em aberto.</w:t>
            </w:r>
          </w:p>
        </w:tc>
      </w:tr>
      <w:tr w:rsidR="00E54663" w:rsidRPr="00ED37B9" w:rsidTr="00196101">
        <w:tc>
          <w:tcPr>
            <w:tcW w:w="4388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6389" w:type="dxa"/>
          </w:tcPr>
          <w:p w:rsidR="00E54663" w:rsidRPr="00ED37B9" w:rsidRDefault="00E54663" w:rsidP="001961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</w:tbl>
    <w:p w:rsidR="00E54663" w:rsidRDefault="00E54663">
      <w:pPr>
        <w:widowControl/>
        <w:autoSpaceDE/>
        <w:autoSpaceDN/>
        <w:spacing w:line="240" w:lineRule="auto"/>
        <w:rPr>
          <w:lang w:val="pt-BR" w:eastAsia="pt-BR"/>
        </w:rPr>
      </w:pPr>
    </w:p>
    <w:p w:rsidR="00937691" w:rsidRDefault="00E54663" w:rsidP="007C0463">
      <w:pPr>
        <w:widowControl/>
        <w:autoSpaceDE/>
        <w:autoSpaceDN/>
        <w:spacing w:line="240" w:lineRule="auto"/>
        <w:rPr>
          <w:lang w:val="pt-BR" w:eastAsia="pt-BR"/>
        </w:rPr>
      </w:pPr>
      <w:r>
        <w:rPr>
          <w:lang w:val="pt-BR" w:eastAsia="pt-BR"/>
        </w:rPr>
        <w:br w:type="page"/>
      </w:r>
    </w:p>
    <w:p w:rsidR="001E236E" w:rsidRPr="00ED37B9" w:rsidRDefault="00937691" w:rsidP="00937691">
      <w:pPr>
        <w:pStyle w:val="Ttulo2"/>
        <w:rPr>
          <w:sz w:val="24"/>
          <w:szCs w:val="24"/>
          <w:lang w:val="pt-BR"/>
        </w:rPr>
      </w:pPr>
      <w:bookmarkStart w:id="35" w:name="_Toc512207176"/>
      <w:r w:rsidRPr="00ED37B9">
        <w:rPr>
          <w:sz w:val="24"/>
          <w:szCs w:val="24"/>
          <w:lang w:val="pt-BR"/>
        </w:rPr>
        <w:lastRenderedPageBreak/>
        <w:t>Diagrama de Classe</w:t>
      </w:r>
      <w:bookmarkEnd w:id="35"/>
    </w:p>
    <w:p w:rsidR="0010321B" w:rsidRPr="0010321B" w:rsidRDefault="0010321B" w:rsidP="0010321B">
      <w:pPr>
        <w:rPr>
          <w:lang w:val="pt-BR"/>
        </w:rPr>
      </w:pPr>
    </w:p>
    <w:p w:rsidR="0010321B" w:rsidRPr="0010321B" w:rsidRDefault="0010321B" w:rsidP="0010321B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3669263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G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F6" w:rsidRDefault="001E236E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1403F6" w:rsidRPr="00ED37B9" w:rsidRDefault="001403F6" w:rsidP="001403F6">
      <w:pPr>
        <w:pStyle w:val="Ttulo2"/>
        <w:rPr>
          <w:sz w:val="24"/>
          <w:lang w:val="pt-BR"/>
        </w:rPr>
      </w:pPr>
      <w:r w:rsidRPr="00ED37B9">
        <w:rPr>
          <w:sz w:val="24"/>
          <w:lang w:val="pt-BR"/>
        </w:rPr>
        <w:lastRenderedPageBreak/>
        <w:t>Diagrama de Entidade e Relacionamento</w:t>
      </w:r>
    </w:p>
    <w:p w:rsidR="001403F6" w:rsidRPr="001403F6" w:rsidRDefault="001403F6" w:rsidP="001403F6">
      <w:pPr>
        <w:rPr>
          <w:lang w:val="pt-BR"/>
        </w:rPr>
      </w:pPr>
    </w:p>
    <w:p w:rsidR="001403F6" w:rsidRDefault="001403F6">
      <w:pPr>
        <w:widowControl/>
        <w:autoSpaceDE/>
        <w:autoSpaceDN/>
        <w:spacing w:line="240" w:lineRule="auto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550977" cy="5094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77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F6" w:rsidRDefault="001403F6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1403F6" w:rsidRPr="00ED37B9" w:rsidRDefault="001403F6" w:rsidP="001403F6">
      <w:pPr>
        <w:pStyle w:val="Ttulo2"/>
        <w:rPr>
          <w:sz w:val="24"/>
          <w:lang w:val="pt-BR"/>
        </w:rPr>
      </w:pPr>
      <w:r w:rsidRPr="00ED37B9">
        <w:rPr>
          <w:sz w:val="24"/>
          <w:lang w:val="pt-BR"/>
        </w:rPr>
        <w:lastRenderedPageBreak/>
        <w:t>Plano de Desenvolvimento de Teste</w:t>
      </w:r>
    </w:p>
    <w:p w:rsidR="001403F6" w:rsidRDefault="001403F6" w:rsidP="001403F6">
      <w:pPr>
        <w:widowControl/>
        <w:autoSpaceDE/>
        <w:autoSpaceDN/>
        <w:spacing w:line="240" w:lineRule="auto"/>
        <w:rPr>
          <w:u w:val="single"/>
          <w:lang w:val="pt-BR"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0"/>
      </w:tblGrid>
      <w:tr w:rsidR="001403F6" w:rsidRPr="001403F6" w:rsidTr="00AD2FC5">
        <w:trPr>
          <w:trHeight w:val="1034"/>
        </w:trPr>
        <w:tc>
          <w:tcPr>
            <w:tcW w:w="8460" w:type="dxa"/>
          </w:tcPr>
          <w:p w:rsidR="001403F6" w:rsidRPr="001403F6" w:rsidRDefault="001403F6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b/>
                <w:sz w:val="24"/>
                <w:szCs w:val="24"/>
                <w:lang w:val="pt-BR"/>
              </w:rPr>
              <w:t>Identificação do Software:</w:t>
            </w:r>
          </w:p>
          <w:p w:rsidR="001403F6" w:rsidRPr="001403F6" w:rsidRDefault="001403F6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b/>
                <w:sz w:val="24"/>
                <w:szCs w:val="24"/>
                <w:lang w:val="pt-BR"/>
              </w:rPr>
              <w:t>SGV Gestor</w:t>
            </w:r>
          </w:p>
        </w:tc>
      </w:tr>
      <w:tr w:rsidR="001403F6" w:rsidRPr="00A01CA6" w:rsidTr="00AD2FC5">
        <w:trPr>
          <w:trHeight w:val="435"/>
        </w:trPr>
        <w:tc>
          <w:tcPr>
            <w:tcW w:w="8460" w:type="dxa"/>
          </w:tcPr>
          <w:p w:rsidR="001403F6" w:rsidRPr="001403F6" w:rsidRDefault="001403F6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b/>
                <w:sz w:val="24"/>
                <w:szCs w:val="24"/>
                <w:lang w:val="pt-BR"/>
              </w:rPr>
              <w:t>Identificação do Coordenador do Projeto:</w:t>
            </w:r>
          </w:p>
          <w:p w:rsidR="001403F6" w:rsidRPr="00A01CA6" w:rsidRDefault="001403F6" w:rsidP="00AD2F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 w:rsidR="001403F6" w:rsidRPr="00A01CA6" w:rsidTr="00AD2FC5">
        <w:trPr>
          <w:trHeight w:val="435"/>
        </w:trPr>
        <w:tc>
          <w:tcPr>
            <w:tcW w:w="8460" w:type="dxa"/>
          </w:tcPr>
          <w:p w:rsidR="001403F6" w:rsidRPr="001403F6" w:rsidRDefault="001403F6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b/>
                <w:sz w:val="24"/>
                <w:szCs w:val="24"/>
                <w:lang w:val="pt-BR"/>
              </w:rPr>
              <w:t>Identificação do responsável pelo Roteiro:</w:t>
            </w:r>
          </w:p>
          <w:p w:rsidR="001403F6" w:rsidRPr="00A01CA6" w:rsidRDefault="001403F6" w:rsidP="00AD2F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 w:rsidR="001403F6" w:rsidRDefault="001403F6" w:rsidP="001403F6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352"/>
        <w:gridCol w:w="1208"/>
        <w:gridCol w:w="3114"/>
        <w:gridCol w:w="2161"/>
      </w:tblGrid>
      <w:tr w:rsidR="001403F6" w:rsidRPr="001403F6" w:rsidTr="00AD2FC5">
        <w:trPr>
          <w:trHeight w:val="460"/>
        </w:trPr>
        <w:tc>
          <w:tcPr>
            <w:tcW w:w="2161" w:type="dxa"/>
            <w:gridSpan w:val="2"/>
          </w:tcPr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Roteiro</w:t>
            </w:r>
            <w:proofErr w:type="spellEnd"/>
          </w:p>
        </w:tc>
        <w:tc>
          <w:tcPr>
            <w:tcW w:w="6483" w:type="dxa"/>
            <w:gridSpan w:val="3"/>
          </w:tcPr>
          <w:p w:rsidR="001403F6" w:rsidRPr="001403F6" w:rsidRDefault="001403F6" w:rsidP="00AD2FC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Verificar o valor final a ser pago por dia alugado, baseando-se na data inicial, data final e valor diário do aluguel do veículo</w:t>
            </w:r>
          </w:p>
        </w:tc>
      </w:tr>
      <w:tr w:rsidR="001403F6" w:rsidRPr="001403F6" w:rsidTr="00AD2FC5">
        <w:trPr>
          <w:trHeight w:val="552"/>
        </w:trPr>
        <w:tc>
          <w:tcPr>
            <w:tcW w:w="2161" w:type="dxa"/>
            <w:gridSpan w:val="2"/>
          </w:tcPr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6483" w:type="dxa"/>
            <w:gridSpan w:val="3"/>
          </w:tcPr>
          <w:p w:rsidR="001403F6" w:rsidRDefault="001403F6" w:rsidP="001403F6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841E10">
              <w:rPr>
                <w:rFonts w:ascii="Arial" w:hAnsi="Arial" w:cs="Arial"/>
                <w:sz w:val="24"/>
                <w:szCs w:val="24"/>
              </w:rPr>
              <w:t>Domínio entrada: Datas e Reais</w:t>
            </w:r>
          </w:p>
          <w:p w:rsidR="001403F6" w:rsidRDefault="001403F6" w:rsidP="001403F6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data inicial não pode ser maior que a data final</w:t>
            </w:r>
          </w:p>
          <w:p w:rsidR="001403F6" w:rsidRPr="00841E10" w:rsidRDefault="001403F6" w:rsidP="001403F6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diário não pode ser 0</w:t>
            </w:r>
          </w:p>
          <w:p w:rsidR="001403F6" w:rsidRPr="00841E10" w:rsidRDefault="001403F6" w:rsidP="001403F6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841E10">
              <w:rPr>
                <w:rFonts w:ascii="Arial" w:hAnsi="Arial" w:cs="Arial"/>
                <w:sz w:val="24"/>
                <w:szCs w:val="24"/>
              </w:rPr>
              <w:t>Entrada: Conectada ao módulo do cálculo do valor final a ser pago</w:t>
            </w:r>
          </w:p>
          <w:p w:rsidR="001403F6" w:rsidRPr="00841E10" w:rsidRDefault="001403F6" w:rsidP="001403F6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841E10">
              <w:rPr>
                <w:rFonts w:ascii="Arial" w:hAnsi="Arial" w:cs="Arial"/>
                <w:sz w:val="24"/>
                <w:szCs w:val="24"/>
              </w:rPr>
              <w:t>Saída: Conectada ao módulo que exibe o valor final a ser pago</w:t>
            </w:r>
          </w:p>
        </w:tc>
      </w:tr>
      <w:tr w:rsidR="001403F6" w:rsidTr="00AD2FC5">
        <w:tc>
          <w:tcPr>
            <w:tcW w:w="1809" w:type="dxa"/>
          </w:tcPr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ID_REQ</w:t>
            </w:r>
          </w:p>
        </w:tc>
        <w:tc>
          <w:tcPr>
            <w:tcW w:w="1560" w:type="dxa"/>
            <w:gridSpan w:val="2"/>
          </w:tcPr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ID_CT</w:t>
            </w:r>
          </w:p>
        </w:tc>
        <w:tc>
          <w:tcPr>
            <w:tcW w:w="3114" w:type="dxa"/>
          </w:tcPr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  <w:proofErr w:type="spellEnd"/>
          </w:p>
        </w:tc>
        <w:tc>
          <w:tcPr>
            <w:tcW w:w="2161" w:type="dxa"/>
          </w:tcPr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Saídas</w:t>
            </w:r>
            <w:proofErr w:type="spellEnd"/>
          </w:p>
        </w:tc>
      </w:tr>
      <w:tr w:rsidR="001403F6" w:rsidTr="00AD2FC5">
        <w:tc>
          <w:tcPr>
            <w:tcW w:w="1809" w:type="dxa"/>
            <w:vMerge w:val="restart"/>
          </w:tcPr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03F6" w:rsidRDefault="001403F6" w:rsidP="00AD2FC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</w:p>
        </w:tc>
        <w:tc>
          <w:tcPr>
            <w:tcW w:w="1560" w:type="dxa"/>
            <w:gridSpan w:val="2"/>
          </w:tcPr>
          <w:p w:rsidR="001403F6" w:rsidRPr="008806BE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3114" w:type="dxa"/>
          </w:tcPr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Data Inicio = 01/11/2018</w:t>
            </w:r>
          </w:p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Data Fim = 01/11/2018</w:t>
            </w:r>
          </w:p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Valor Diário = 98,19</w:t>
            </w:r>
          </w:p>
        </w:tc>
        <w:tc>
          <w:tcPr>
            <w:tcW w:w="2161" w:type="dxa"/>
          </w:tcPr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1403F6" w:rsidRPr="00F87D50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= 98,19</w:t>
            </w:r>
          </w:p>
        </w:tc>
      </w:tr>
      <w:tr w:rsidR="001403F6" w:rsidRPr="001403F6" w:rsidTr="00AD2FC5">
        <w:tc>
          <w:tcPr>
            <w:tcW w:w="1809" w:type="dxa"/>
            <w:vMerge/>
          </w:tcPr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1403F6" w:rsidRPr="00F87D50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3114" w:type="dxa"/>
          </w:tcPr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Data Inicio = 05/11/2018</w:t>
            </w:r>
          </w:p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Data Fim = 01/11/2018</w:t>
            </w:r>
          </w:p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Valor Diário =</w:t>
            </w:r>
          </w:p>
        </w:tc>
        <w:tc>
          <w:tcPr>
            <w:tcW w:w="2161" w:type="dxa"/>
          </w:tcPr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“A Data Inicial não pode ser maior que a data Final”</w:t>
            </w:r>
          </w:p>
        </w:tc>
      </w:tr>
      <w:tr w:rsidR="001403F6" w:rsidTr="00AD2FC5">
        <w:tc>
          <w:tcPr>
            <w:tcW w:w="1809" w:type="dxa"/>
            <w:vMerge/>
          </w:tcPr>
          <w:p w:rsidR="001403F6" w:rsidRP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560" w:type="dxa"/>
            <w:gridSpan w:val="2"/>
          </w:tcPr>
          <w:p w:rsidR="001403F6" w:rsidRPr="00F87D50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CT3</w:t>
            </w:r>
          </w:p>
        </w:tc>
        <w:tc>
          <w:tcPr>
            <w:tcW w:w="3114" w:type="dxa"/>
          </w:tcPr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 xml:space="preserve">Data Inicio = 31/10/2018 </w:t>
            </w:r>
          </w:p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Data Fim = 02/11/2018</w:t>
            </w:r>
          </w:p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Valor Diário = 80,70</w:t>
            </w:r>
          </w:p>
        </w:tc>
        <w:tc>
          <w:tcPr>
            <w:tcW w:w="2161" w:type="dxa"/>
          </w:tcPr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1403F6" w:rsidRPr="00F87D50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= 161,40</w:t>
            </w:r>
          </w:p>
        </w:tc>
      </w:tr>
      <w:tr w:rsidR="001403F6" w:rsidTr="00AD2FC5">
        <w:tc>
          <w:tcPr>
            <w:tcW w:w="1809" w:type="dxa"/>
            <w:vMerge/>
          </w:tcPr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1403F6" w:rsidRPr="00F87D50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CT4</w:t>
            </w:r>
          </w:p>
        </w:tc>
        <w:tc>
          <w:tcPr>
            <w:tcW w:w="3114" w:type="dxa"/>
          </w:tcPr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Data Inicio = 05/11/2018</w:t>
            </w:r>
          </w:p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Data Fim = 07/11/2018</w:t>
            </w:r>
          </w:p>
          <w:p w:rsidR="001403F6" w:rsidRPr="001403F6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403F6">
              <w:rPr>
                <w:rFonts w:ascii="Arial" w:hAnsi="Arial" w:cs="Arial"/>
                <w:sz w:val="24"/>
                <w:szCs w:val="24"/>
                <w:lang w:val="pt-BR"/>
              </w:rPr>
              <w:t>Valor Diário = 0,00</w:t>
            </w:r>
          </w:p>
        </w:tc>
        <w:tc>
          <w:tcPr>
            <w:tcW w:w="2161" w:type="dxa"/>
          </w:tcPr>
          <w:p w:rsidR="001403F6" w:rsidRPr="00621091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“Valor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diário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inválido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1403F6" w:rsidTr="00AD2FC5">
        <w:tc>
          <w:tcPr>
            <w:tcW w:w="1809" w:type="dxa"/>
            <w:vMerge/>
          </w:tcPr>
          <w:p w:rsidR="001403F6" w:rsidRDefault="001403F6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1403F6" w:rsidRPr="00F87D50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4" w:type="dxa"/>
          </w:tcPr>
          <w:p w:rsidR="001403F6" w:rsidRPr="00F87D50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:rsidR="001403F6" w:rsidRPr="00F87D50" w:rsidRDefault="001403F6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03F6" w:rsidRPr="001403F6" w:rsidRDefault="001403F6" w:rsidP="001403F6">
      <w:pPr>
        <w:widowControl/>
        <w:autoSpaceDE/>
        <w:autoSpaceDN/>
        <w:spacing w:line="240" w:lineRule="auto"/>
        <w:rPr>
          <w:u w:val="single"/>
          <w:lang w:val="pt-BR"/>
        </w:rPr>
      </w:pPr>
    </w:p>
    <w:p w:rsidR="001403F6" w:rsidRDefault="001403F6" w:rsidP="001403F6">
      <w:pPr>
        <w:widowControl/>
        <w:autoSpaceDE/>
        <w:autoSpaceDN/>
        <w:spacing w:line="240" w:lineRule="auto"/>
        <w:rPr>
          <w:lang w:val="pt-BR"/>
        </w:rPr>
      </w:pPr>
    </w:p>
    <w:p w:rsidR="001403F6" w:rsidRDefault="001403F6" w:rsidP="001403F6">
      <w:pPr>
        <w:rPr>
          <w:lang w:val="pt-BR"/>
        </w:rPr>
      </w:pPr>
      <w:r>
        <w:rPr>
          <w:lang w:val="pt-BR"/>
        </w:rPr>
        <w:br w:type="page"/>
      </w: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0"/>
      </w:tblGrid>
      <w:tr w:rsidR="00C163D5" w:rsidRPr="00C163D5" w:rsidTr="00AD2FC5">
        <w:trPr>
          <w:trHeight w:val="1034"/>
        </w:trPr>
        <w:tc>
          <w:tcPr>
            <w:tcW w:w="8460" w:type="dxa"/>
          </w:tcPr>
          <w:p w:rsidR="00C163D5" w:rsidRP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b/>
                <w:sz w:val="24"/>
                <w:szCs w:val="24"/>
                <w:lang w:val="pt-BR"/>
              </w:rPr>
              <w:lastRenderedPageBreak/>
              <w:t>Identificação do Software:</w:t>
            </w:r>
          </w:p>
          <w:p w:rsidR="00C163D5" w:rsidRP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b/>
                <w:sz w:val="24"/>
                <w:szCs w:val="24"/>
                <w:lang w:val="pt-BR"/>
              </w:rPr>
              <w:t>SGV Gestor</w:t>
            </w:r>
          </w:p>
        </w:tc>
      </w:tr>
      <w:tr w:rsidR="00C163D5" w:rsidRPr="00A01CA6" w:rsidTr="00AD2FC5">
        <w:trPr>
          <w:trHeight w:val="435"/>
        </w:trPr>
        <w:tc>
          <w:tcPr>
            <w:tcW w:w="8460" w:type="dxa"/>
          </w:tcPr>
          <w:p w:rsidR="00C163D5" w:rsidRP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b/>
                <w:sz w:val="24"/>
                <w:szCs w:val="24"/>
                <w:lang w:val="pt-BR"/>
              </w:rPr>
              <w:t>Identificação do Coordenador do Projeto:</w:t>
            </w:r>
          </w:p>
          <w:p w:rsidR="00C163D5" w:rsidRPr="00A01CA6" w:rsidRDefault="00C163D5" w:rsidP="00AD2F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 w:rsidR="00C163D5" w:rsidRPr="00A01CA6" w:rsidTr="00AD2FC5">
        <w:trPr>
          <w:trHeight w:val="435"/>
        </w:trPr>
        <w:tc>
          <w:tcPr>
            <w:tcW w:w="8460" w:type="dxa"/>
          </w:tcPr>
          <w:p w:rsidR="00C163D5" w:rsidRP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b/>
                <w:sz w:val="24"/>
                <w:szCs w:val="24"/>
                <w:lang w:val="pt-BR"/>
              </w:rPr>
              <w:t>Identificação do responsável pelo Roteiro:</w:t>
            </w:r>
          </w:p>
          <w:p w:rsidR="00C163D5" w:rsidRPr="00A01CA6" w:rsidRDefault="00C163D5" w:rsidP="00AD2F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 w:rsidR="00C163D5" w:rsidRDefault="00C163D5" w:rsidP="00C163D5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352"/>
        <w:gridCol w:w="1208"/>
        <w:gridCol w:w="3114"/>
        <w:gridCol w:w="2161"/>
      </w:tblGrid>
      <w:tr w:rsidR="00C163D5" w:rsidRPr="00C163D5" w:rsidTr="00AD2FC5">
        <w:trPr>
          <w:trHeight w:val="460"/>
        </w:trPr>
        <w:tc>
          <w:tcPr>
            <w:tcW w:w="2161" w:type="dxa"/>
            <w:gridSpan w:val="2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Roteiro</w:t>
            </w:r>
            <w:proofErr w:type="spellEnd"/>
          </w:p>
        </w:tc>
        <w:tc>
          <w:tcPr>
            <w:tcW w:w="6483" w:type="dxa"/>
            <w:gridSpan w:val="3"/>
          </w:tcPr>
          <w:p w:rsidR="00C163D5" w:rsidRPr="00C163D5" w:rsidRDefault="00C163D5" w:rsidP="00AD2FC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sz w:val="24"/>
                <w:szCs w:val="24"/>
                <w:lang w:val="pt-BR"/>
              </w:rPr>
              <w:t>Verificar o valor de cada parcela baseada no valor total dado no módulo de cálculo de valor final</w:t>
            </w:r>
          </w:p>
        </w:tc>
      </w:tr>
      <w:tr w:rsidR="00C163D5" w:rsidRPr="00C163D5" w:rsidTr="00AD2FC5">
        <w:trPr>
          <w:trHeight w:val="552"/>
        </w:trPr>
        <w:tc>
          <w:tcPr>
            <w:tcW w:w="2161" w:type="dxa"/>
            <w:gridSpan w:val="2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6483" w:type="dxa"/>
            <w:gridSpan w:val="3"/>
          </w:tcPr>
          <w:p w:rsidR="00C163D5" w:rsidRPr="00C163D5" w:rsidRDefault="00C163D5" w:rsidP="00AD2FC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sz w:val="24"/>
                <w:szCs w:val="24"/>
                <w:lang w:val="pt-BR"/>
              </w:rPr>
              <w:t>Domínio entrada: Inteiros</w:t>
            </w:r>
          </w:p>
          <w:p w:rsidR="00C163D5" w:rsidRPr="00C163D5" w:rsidRDefault="00C163D5" w:rsidP="00AD2FC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sz w:val="24"/>
                <w:szCs w:val="24"/>
                <w:lang w:val="pt-BR"/>
              </w:rPr>
              <w:t>A parcela não pode ser maior que 12 meses</w:t>
            </w:r>
          </w:p>
          <w:p w:rsidR="00C163D5" w:rsidRPr="00C163D5" w:rsidRDefault="00C163D5" w:rsidP="00AD2FC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sz w:val="24"/>
                <w:szCs w:val="24"/>
                <w:lang w:val="pt-BR"/>
              </w:rPr>
              <w:t>Entrada: Conectada ao módulo que calcula o valor de cada parcela</w:t>
            </w:r>
          </w:p>
          <w:p w:rsidR="00C163D5" w:rsidRPr="00C163D5" w:rsidRDefault="00C163D5" w:rsidP="00AD2FC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sz w:val="24"/>
                <w:szCs w:val="24"/>
                <w:lang w:val="pt-BR"/>
              </w:rPr>
              <w:t>Saída: Conectada ao módulo que exibe o valor a ser pago por parcela</w:t>
            </w:r>
          </w:p>
        </w:tc>
      </w:tr>
      <w:tr w:rsidR="00C163D5" w:rsidTr="00AD2FC5">
        <w:tc>
          <w:tcPr>
            <w:tcW w:w="1809" w:type="dxa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ID_REQ</w:t>
            </w:r>
          </w:p>
        </w:tc>
        <w:tc>
          <w:tcPr>
            <w:tcW w:w="1560" w:type="dxa"/>
            <w:gridSpan w:val="2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ID_CT</w:t>
            </w:r>
          </w:p>
        </w:tc>
        <w:tc>
          <w:tcPr>
            <w:tcW w:w="3114" w:type="dxa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  <w:proofErr w:type="spellEnd"/>
          </w:p>
        </w:tc>
        <w:tc>
          <w:tcPr>
            <w:tcW w:w="2161" w:type="dxa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Saídas</w:t>
            </w:r>
            <w:proofErr w:type="spellEnd"/>
          </w:p>
        </w:tc>
      </w:tr>
      <w:tr w:rsidR="00C163D5" w:rsidTr="00AD2FC5">
        <w:tc>
          <w:tcPr>
            <w:tcW w:w="1809" w:type="dxa"/>
            <w:vMerge w:val="restart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</w:p>
        </w:tc>
        <w:tc>
          <w:tcPr>
            <w:tcW w:w="1560" w:type="dxa"/>
            <w:gridSpan w:val="2"/>
          </w:tcPr>
          <w:p w:rsidR="00C163D5" w:rsidRPr="008806BE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3114" w:type="dxa"/>
          </w:tcPr>
          <w:p w:rsid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Parcelas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:rsidR="00C163D5" w:rsidRPr="008806BE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= 258,30</w:t>
            </w:r>
          </w:p>
        </w:tc>
        <w:tc>
          <w:tcPr>
            <w:tcW w:w="2161" w:type="dxa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= 258,30</w:t>
            </w:r>
          </w:p>
        </w:tc>
      </w:tr>
      <w:tr w:rsidR="00C163D5" w:rsidTr="00AD2FC5">
        <w:tc>
          <w:tcPr>
            <w:tcW w:w="1809" w:type="dxa"/>
            <w:vMerge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3114" w:type="dxa"/>
          </w:tcPr>
          <w:p w:rsid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Parcelas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12</w:t>
            </w:r>
          </w:p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= 521,50</w:t>
            </w:r>
          </w:p>
        </w:tc>
        <w:tc>
          <w:tcPr>
            <w:tcW w:w="2161" w:type="dxa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= 43,45</w:t>
            </w:r>
          </w:p>
        </w:tc>
      </w:tr>
      <w:tr w:rsidR="00C163D5" w:rsidTr="00AD2FC5">
        <w:tc>
          <w:tcPr>
            <w:tcW w:w="1809" w:type="dxa"/>
            <w:vMerge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CT3</w:t>
            </w:r>
          </w:p>
        </w:tc>
        <w:tc>
          <w:tcPr>
            <w:tcW w:w="3114" w:type="dxa"/>
          </w:tcPr>
          <w:p w:rsid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Parcelas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0</w:t>
            </w:r>
          </w:p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= 115,20</w:t>
            </w:r>
          </w:p>
        </w:tc>
        <w:tc>
          <w:tcPr>
            <w:tcW w:w="2161" w:type="dxa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Quantidade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Parcelas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inválida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C163D5" w:rsidRPr="00C163D5" w:rsidTr="00AD2FC5">
        <w:tc>
          <w:tcPr>
            <w:tcW w:w="1809" w:type="dxa"/>
            <w:vMerge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CT4</w:t>
            </w:r>
          </w:p>
        </w:tc>
        <w:tc>
          <w:tcPr>
            <w:tcW w:w="3114" w:type="dxa"/>
          </w:tcPr>
          <w:p w:rsid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Parcelas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13</w:t>
            </w:r>
          </w:p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= 123,80</w:t>
            </w:r>
          </w:p>
        </w:tc>
        <w:tc>
          <w:tcPr>
            <w:tcW w:w="2161" w:type="dxa"/>
          </w:tcPr>
          <w:p w:rsidR="00C163D5" w:rsidRP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sz w:val="24"/>
                <w:szCs w:val="24"/>
                <w:lang w:val="pt-BR"/>
              </w:rPr>
              <w:t>“Parcelas excedendo a quantia máxima”</w:t>
            </w:r>
          </w:p>
        </w:tc>
      </w:tr>
      <w:tr w:rsidR="00C163D5" w:rsidRPr="00C163D5" w:rsidTr="00AD2FC5">
        <w:tc>
          <w:tcPr>
            <w:tcW w:w="1809" w:type="dxa"/>
            <w:vMerge/>
          </w:tcPr>
          <w:p w:rsidR="00C163D5" w:rsidRP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560" w:type="dxa"/>
            <w:gridSpan w:val="2"/>
          </w:tcPr>
          <w:p w:rsidR="00C163D5" w:rsidRP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114" w:type="dxa"/>
          </w:tcPr>
          <w:p w:rsidR="00C163D5" w:rsidRP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61" w:type="dxa"/>
          </w:tcPr>
          <w:p w:rsidR="00C163D5" w:rsidRP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C163D5" w:rsidRPr="00C163D5" w:rsidRDefault="00C163D5" w:rsidP="001403F6">
      <w:pPr>
        <w:widowControl/>
        <w:autoSpaceDE/>
        <w:autoSpaceDN/>
        <w:spacing w:line="240" w:lineRule="auto"/>
        <w:rPr>
          <w:lang w:val="pt-BR"/>
        </w:rPr>
      </w:pPr>
    </w:p>
    <w:p w:rsidR="00C163D5" w:rsidRDefault="00C163D5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0"/>
      </w:tblGrid>
      <w:tr w:rsidR="00C163D5" w:rsidRPr="00C163D5" w:rsidTr="00AD2FC5">
        <w:trPr>
          <w:trHeight w:val="1034"/>
        </w:trPr>
        <w:tc>
          <w:tcPr>
            <w:tcW w:w="8460" w:type="dxa"/>
          </w:tcPr>
          <w:p w:rsidR="00C163D5" w:rsidRP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b/>
                <w:sz w:val="24"/>
                <w:szCs w:val="24"/>
                <w:lang w:val="pt-BR"/>
              </w:rPr>
              <w:lastRenderedPageBreak/>
              <w:t>Identificação do Software:</w:t>
            </w:r>
          </w:p>
          <w:p w:rsidR="00C163D5" w:rsidRP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b/>
                <w:sz w:val="24"/>
                <w:szCs w:val="24"/>
                <w:lang w:val="pt-BR"/>
              </w:rPr>
              <w:t>SGV Gestor</w:t>
            </w:r>
          </w:p>
        </w:tc>
      </w:tr>
      <w:tr w:rsidR="00C163D5" w:rsidRPr="00A01CA6" w:rsidTr="00AD2FC5">
        <w:trPr>
          <w:trHeight w:val="435"/>
        </w:trPr>
        <w:tc>
          <w:tcPr>
            <w:tcW w:w="8460" w:type="dxa"/>
          </w:tcPr>
          <w:p w:rsidR="00C163D5" w:rsidRP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b/>
                <w:sz w:val="24"/>
                <w:szCs w:val="24"/>
                <w:lang w:val="pt-BR"/>
              </w:rPr>
              <w:t>Identificação do Coordenador do Projeto:</w:t>
            </w:r>
          </w:p>
          <w:p w:rsidR="00C163D5" w:rsidRPr="00A01CA6" w:rsidRDefault="00C163D5" w:rsidP="00AD2F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 w:rsidR="00C163D5" w:rsidRPr="00A01CA6" w:rsidTr="00AD2FC5">
        <w:trPr>
          <w:trHeight w:val="435"/>
        </w:trPr>
        <w:tc>
          <w:tcPr>
            <w:tcW w:w="8460" w:type="dxa"/>
          </w:tcPr>
          <w:p w:rsidR="00C163D5" w:rsidRP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b/>
                <w:sz w:val="24"/>
                <w:szCs w:val="24"/>
                <w:lang w:val="pt-BR"/>
              </w:rPr>
              <w:t>Identificação do responsável pelo Roteiro:</w:t>
            </w:r>
          </w:p>
          <w:p w:rsidR="00C163D5" w:rsidRPr="00A01CA6" w:rsidRDefault="00C163D5" w:rsidP="00AD2F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 w:rsidR="00C163D5" w:rsidRDefault="00C163D5" w:rsidP="00C163D5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352"/>
        <w:gridCol w:w="1208"/>
        <w:gridCol w:w="3114"/>
        <w:gridCol w:w="2161"/>
      </w:tblGrid>
      <w:tr w:rsidR="00C163D5" w:rsidRPr="00C163D5" w:rsidTr="00AD2FC5">
        <w:trPr>
          <w:trHeight w:val="460"/>
        </w:trPr>
        <w:tc>
          <w:tcPr>
            <w:tcW w:w="2161" w:type="dxa"/>
            <w:gridSpan w:val="2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Roteiro</w:t>
            </w:r>
            <w:proofErr w:type="spellEnd"/>
          </w:p>
        </w:tc>
        <w:tc>
          <w:tcPr>
            <w:tcW w:w="6483" w:type="dxa"/>
            <w:gridSpan w:val="3"/>
          </w:tcPr>
          <w:p w:rsidR="00C163D5" w:rsidRPr="00C163D5" w:rsidRDefault="00C163D5" w:rsidP="00AD2FC5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sz w:val="24"/>
                <w:szCs w:val="24"/>
                <w:lang w:val="pt-BR"/>
              </w:rPr>
              <w:t>Verificar a disponibilidade de veículos cadastrados no sistema</w:t>
            </w:r>
          </w:p>
        </w:tc>
      </w:tr>
      <w:tr w:rsidR="00C163D5" w:rsidRPr="00C163D5" w:rsidTr="00AD2FC5">
        <w:trPr>
          <w:trHeight w:val="552"/>
        </w:trPr>
        <w:tc>
          <w:tcPr>
            <w:tcW w:w="2161" w:type="dxa"/>
            <w:gridSpan w:val="2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6483" w:type="dxa"/>
            <w:gridSpan w:val="3"/>
          </w:tcPr>
          <w:p w:rsidR="00C163D5" w:rsidRDefault="00C163D5" w:rsidP="00C163D5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841E10">
              <w:rPr>
                <w:rFonts w:ascii="Arial" w:hAnsi="Arial" w:cs="Arial"/>
                <w:sz w:val="24"/>
                <w:szCs w:val="24"/>
              </w:rPr>
              <w:t>Domínio entrada: Texto</w:t>
            </w:r>
          </w:p>
          <w:p w:rsidR="00C163D5" w:rsidRPr="00841E10" w:rsidRDefault="00C163D5" w:rsidP="00C163D5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veículo deve estar cadastrado no sistema</w:t>
            </w:r>
          </w:p>
          <w:p w:rsidR="00C163D5" w:rsidRPr="00841E10" w:rsidRDefault="00C163D5" w:rsidP="00C163D5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841E10">
              <w:rPr>
                <w:rFonts w:ascii="Arial" w:hAnsi="Arial" w:cs="Arial"/>
                <w:sz w:val="24"/>
                <w:szCs w:val="24"/>
              </w:rPr>
              <w:t>Entrada: Conectada ao módulo que busca a quantidade de veículos disponíveis</w:t>
            </w:r>
          </w:p>
          <w:p w:rsidR="00C163D5" w:rsidRPr="00841E10" w:rsidRDefault="00C163D5" w:rsidP="00C163D5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841E10">
              <w:rPr>
                <w:rFonts w:ascii="Arial" w:hAnsi="Arial" w:cs="Arial"/>
                <w:sz w:val="24"/>
                <w:szCs w:val="24"/>
              </w:rPr>
              <w:t>Saída: Conectada ao módulo de exibição da disponibilidade do veículo</w:t>
            </w:r>
          </w:p>
        </w:tc>
      </w:tr>
      <w:tr w:rsidR="00C163D5" w:rsidTr="00AD2FC5">
        <w:tc>
          <w:tcPr>
            <w:tcW w:w="1809" w:type="dxa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ID_REQ</w:t>
            </w:r>
          </w:p>
        </w:tc>
        <w:tc>
          <w:tcPr>
            <w:tcW w:w="1560" w:type="dxa"/>
            <w:gridSpan w:val="2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ID_CT</w:t>
            </w:r>
          </w:p>
        </w:tc>
        <w:tc>
          <w:tcPr>
            <w:tcW w:w="3114" w:type="dxa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  <w:proofErr w:type="spellEnd"/>
          </w:p>
        </w:tc>
        <w:tc>
          <w:tcPr>
            <w:tcW w:w="2161" w:type="dxa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Saídas</w:t>
            </w:r>
            <w:proofErr w:type="spellEnd"/>
          </w:p>
        </w:tc>
      </w:tr>
      <w:tr w:rsidR="00C163D5" w:rsidTr="00AD2FC5">
        <w:tc>
          <w:tcPr>
            <w:tcW w:w="1809" w:type="dxa"/>
            <w:vMerge w:val="restart"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163D5" w:rsidRDefault="00C163D5" w:rsidP="00AD2FC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</w:p>
        </w:tc>
        <w:tc>
          <w:tcPr>
            <w:tcW w:w="1560" w:type="dxa"/>
            <w:gridSpan w:val="2"/>
          </w:tcPr>
          <w:p w:rsidR="00C163D5" w:rsidRPr="008806BE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3114" w:type="dxa"/>
          </w:tcPr>
          <w:p w:rsidR="00C163D5" w:rsidRPr="008806BE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Veiculo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“A”</w:t>
            </w:r>
          </w:p>
        </w:tc>
        <w:tc>
          <w:tcPr>
            <w:tcW w:w="2161" w:type="dxa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Veículo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disponível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C163D5" w:rsidTr="00AD2FC5">
        <w:tc>
          <w:tcPr>
            <w:tcW w:w="1809" w:type="dxa"/>
            <w:vMerge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3114" w:type="dxa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Veiculo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“B”</w:t>
            </w:r>
          </w:p>
        </w:tc>
        <w:tc>
          <w:tcPr>
            <w:tcW w:w="2161" w:type="dxa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veículos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disponíveis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C163D5" w:rsidTr="00AD2FC5">
        <w:tc>
          <w:tcPr>
            <w:tcW w:w="1809" w:type="dxa"/>
            <w:vMerge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CT3</w:t>
            </w:r>
          </w:p>
        </w:tc>
        <w:tc>
          <w:tcPr>
            <w:tcW w:w="3114" w:type="dxa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Veiculo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“C”</w:t>
            </w:r>
          </w:p>
        </w:tc>
        <w:tc>
          <w:tcPr>
            <w:tcW w:w="2161" w:type="dxa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Veículo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disponível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C163D5" w:rsidRPr="00C163D5" w:rsidTr="00AD2FC5">
        <w:tc>
          <w:tcPr>
            <w:tcW w:w="1809" w:type="dxa"/>
            <w:vMerge/>
          </w:tcPr>
          <w:p w:rsid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CT4</w:t>
            </w:r>
          </w:p>
        </w:tc>
        <w:tc>
          <w:tcPr>
            <w:tcW w:w="3114" w:type="dxa"/>
          </w:tcPr>
          <w:p w:rsidR="00C163D5" w:rsidRPr="00F87D50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Veiculo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“D”</w:t>
            </w:r>
          </w:p>
        </w:tc>
        <w:tc>
          <w:tcPr>
            <w:tcW w:w="2161" w:type="dxa"/>
          </w:tcPr>
          <w:p w:rsidR="00C163D5" w:rsidRP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163D5">
              <w:rPr>
                <w:rFonts w:ascii="Arial" w:hAnsi="Arial" w:cs="Arial"/>
                <w:sz w:val="24"/>
                <w:szCs w:val="24"/>
                <w:lang w:val="pt-BR"/>
              </w:rPr>
              <w:t>“O veículo não está cadastrado”</w:t>
            </w:r>
          </w:p>
        </w:tc>
      </w:tr>
      <w:tr w:rsidR="00C163D5" w:rsidRPr="00C163D5" w:rsidTr="00AD2FC5">
        <w:tc>
          <w:tcPr>
            <w:tcW w:w="1809" w:type="dxa"/>
            <w:vMerge/>
          </w:tcPr>
          <w:p w:rsidR="00C163D5" w:rsidRPr="00C163D5" w:rsidRDefault="00C163D5" w:rsidP="00AD2FC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560" w:type="dxa"/>
            <w:gridSpan w:val="2"/>
          </w:tcPr>
          <w:p w:rsidR="00C163D5" w:rsidRP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114" w:type="dxa"/>
          </w:tcPr>
          <w:p w:rsidR="00C163D5" w:rsidRP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161" w:type="dxa"/>
          </w:tcPr>
          <w:p w:rsidR="00C163D5" w:rsidRPr="00C163D5" w:rsidRDefault="00C163D5" w:rsidP="00AD2FC5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C163D5" w:rsidRPr="00C163D5" w:rsidRDefault="00C163D5" w:rsidP="001403F6">
      <w:pPr>
        <w:widowControl/>
        <w:autoSpaceDE/>
        <w:autoSpaceDN/>
        <w:spacing w:line="240" w:lineRule="auto"/>
        <w:rPr>
          <w:lang w:val="pt-BR"/>
        </w:rPr>
      </w:pPr>
    </w:p>
    <w:p w:rsidR="001E236E" w:rsidRDefault="001403F6" w:rsidP="001403F6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937691" w:rsidRPr="00ED37B9" w:rsidRDefault="0009405E" w:rsidP="001E236E">
      <w:pPr>
        <w:pStyle w:val="Ttulo2"/>
        <w:rPr>
          <w:sz w:val="24"/>
          <w:lang w:val="pt-BR"/>
        </w:rPr>
      </w:pPr>
      <w:bookmarkStart w:id="36" w:name="_Toc512207177"/>
      <w:r w:rsidRPr="00ED37B9">
        <w:rPr>
          <w:sz w:val="24"/>
          <w:lang w:val="pt-BR"/>
        </w:rPr>
        <w:lastRenderedPageBreak/>
        <w:t>T</w:t>
      </w:r>
      <w:r w:rsidR="001E236E" w:rsidRPr="00ED37B9">
        <w:rPr>
          <w:sz w:val="24"/>
          <w:lang w:val="pt-BR"/>
        </w:rPr>
        <w:t>elas do sistema</w:t>
      </w:r>
      <w:bookmarkEnd w:id="36"/>
    </w:p>
    <w:p w:rsidR="001E236E" w:rsidRDefault="001E236E" w:rsidP="001E236E">
      <w:pPr>
        <w:rPr>
          <w:lang w:val="pt-BR"/>
        </w:rPr>
      </w:pPr>
    </w:p>
    <w:p w:rsidR="009A0EFD" w:rsidRDefault="004E0771" w:rsidP="001E236E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3342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2" b="22880"/>
                    <a:stretch/>
                  </pic:blipFill>
                  <pic:spPr bwMode="auto">
                    <a:xfrm>
                      <a:off x="0" y="0"/>
                      <a:ext cx="5943600" cy="33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771" w:rsidRDefault="004E0771" w:rsidP="001E236E">
      <w:pPr>
        <w:rPr>
          <w:lang w:val="pt-BR"/>
        </w:rPr>
      </w:pPr>
    </w:p>
    <w:p w:rsidR="004E0771" w:rsidRDefault="004E0771" w:rsidP="001E236E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33422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2" b="22880"/>
                    <a:stretch/>
                  </pic:blipFill>
                  <pic:spPr bwMode="auto">
                    <a:xfrm>
                      <a:off x="0" y="0"/>
                      <a:ext cx="5943600" cy="33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B63" w:rsidRDefault="00592B63" w:rsidP="001E236E">
      <w:pPr>
        <w:rPr>
          <w:lang w:val="pt-BR"/>
        </w:rPr>
      </w:pPr>
    </w:p>
    <w:p w:rsidR="00592B63" w:rsidRDefault="00592B63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592B63" w:rsidRDefault="00592B63" w:rsidP="001E236E">
      <w:pPr>
        <w:rPr>
          <w:lang w:val="pt-BR"/>
        </w:rPr>
      </w:pPr>
      <w:r>
        <w:rPr>
          <w:noProof/>
          <w:snapToGrid/>
          <w:lang w:val="pt-BR" w:eastAsia="pt-BR"/>
        </w:rPr>
        <w:lastRenderedPageBreak/>
        <w:drawing>
          <wp:inline distT="0" distB="0" distL="0" distR="0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63" w:rsidRDefault="00592B63" w:rsidP="001E236E">
      <w:pPr>
        <w:rPr>
          <w:lang w:val="pt-BR"/>
        </w:rPr>
      </w:pPr>
    </w:p>
    <w:p w:rsidR="00592B63" w:rsidRPr="001E236E" w:rsidRDefault="00592B63" w:rsidP="001E236E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3341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B63" w:rsidRPr="001E236E">
      <w:headerReference w:type="default" r:id="rId16"/>
      <w:footerReference w:type="default" r:id="rId17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2E8" w:rsidRDefault="005B72E8">
      <w:pPr>
        <w:spacing w:line="240" w:lineRule="auto"/>
      </w:pPr>
      <w:r>
        <w:separator/>
      </w:r>
    </w:p>
  </w:endnote>
  <w:endnote w:type="continuationSeparator" w:id="0">
    <w:p w:rsidR="005B72E8" w:rsidRDefault="005B7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797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797F" w:rsidRDefault="00E4797F">
          <w:pPr>
            <w:ind w:right="360"/>
            <w:rPr>
              <w:lang w:val="pt-BR"/>
            </w:rPr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797F" w:rsidRDefault="00E4797F" w:rsidP="00E94D45">
          <w:pPr>
            <w:jc w:val="center"/>
            <w:rPr>
              <w:lang w:val="pt-BR"/>
            </w:rPr>
          </w:pPr>
          <w:r>
            <w:sym w:font="Symbol" w:char="F0D3"/>
          </w:r>
          <w:r>
            <w:t xml:space="preserve"> </w:t>
          </w:r>
          <w:r>
            <w:rPr>
              <w:lang w:val="pt-BR"/>
            </w:rPr>
            <w:t xml:space="preserve">MAR - Informática,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B5A5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797F" w:rsidRDefault="00E4797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4B5A5A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4B5A5A" w:rsidRPr="004B5A5A">
            <w:rPr>
              <w:rStyle w:val="Nmerodepgina"/>
              <w:noProof/>
            </w:rPr>
            <w:t>16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E4797F" w:rsidRDefault="00E4797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2E8" w:rsidRDefault="005B72E8">
      <w:pPr>
        <w:spacing w:line="240" w:lineRule="auto"/>
      </w:pPr>
      <w:r>
        <w:separator/>
      </w:r>
    </w:p>
  </w:footnote>
  <w:footnote w:type="continuationSeparator" w:id="0">
    <w:p w:rsidR="005B72E8" w:rsidRDefault="005B72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7F" w:rsidRDefault="00E4797F">
    <w:pPr>
      <w:rPr>
        <w:sz w:val="24"/>
        <w:szCs w:val="24"/>
      </w:rPr>
    </w:pPr>
  </w:p>
  <w:p w:rsidR="00E4797F" w:rsidRDefault="00E4797F">
    <w:pPr>
      <w:pBdr>
        <w:top w:val="single" w:sz="6" w:space="1" w:color="auto"/>
      </w:pBdr>
      <w:rPr>
        <w:sz w:val="24"/>
        <w:szCs w:val="24"/>
      </w:rPr>
    </w:pPr>
  </w:p>
  <w:p w:rsidR="00E4797F" w:rsidRDefault="00E4797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 xml:space="preserve">MAR - </w:t>
    </w:r>
    <w:proofErr w:type="spellStart"/>
    <w:r>
      <w:rPr>
        <w:rFonts w:ascii="Arial" w:hAnsi="Arial"/>
        <w:b/>
        <w:bCs/>
        <w:sz w:val="36"/>
        <w:szCs w:val="36"/>
      </w:rPr>
      <w:t>Informática</w:t>
    </w:r>
    <w:proofErr w:type="spellEnd"/>
  </w:p>
  <w:p w:rsidR="00E4797F" w:rsidRDefault="00E4797F">
    <w:pPr>
      <w:pBdr>
        <w:bottom w:val="single" w:sz="6" w:space="1" w:color="auto"/>
      </w:pBdr>
      <w:jc w:val="right"/>
      <w:rPr>
        <w:sz w:val="24"/>
        <w:szCs w:val="24"/>
      </w:rPr>
    </w:pPr>
  </w:p>
  <w:p w:rsidR="00E4797F" w:rsidRDefault="00E4797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97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4797F" w:rsidRDefault="004D1829">
          <w:r>
            <w:t xml:space="preserve">SGV - </w:t>
          </w:r>
          <w:proofErr w:type="spellStart"/>
          <w:r>
            <w:t>Gestor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4797F" w:rsidRDefault="00E4797F" w:rsidP="005071F3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>
            <w:rPr>
              <w:lang w:val="pt-BR"/>
            </w:rPr>
            <w:t>Versão:</w:t>
          </w:r>
          <w:r>
            <w:t xml:space="preserve">          1.0</w:t>
          </w:r>
        </w:p>
      </w:tc>
    </w:tr>
    <w:tr w:rsidR="00E4797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4797F" w:rsidRPr="005071F3" w:rsidRDefault="00E4797F" w:rsidP="004D1829">
          <w:pPr>
            <w:rPr>
              <w:lang w:val="pt-BR"/>
            </w:rPr>
          </w:pPr>
          <w:r>
            <w:fldChar w:fldCharType="begin"/>
          </w:r>
          <w:r w:rsidRPr="005071F3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>
            <w:rPr>
              <w:lang w:val="pt-BR"/>
            </w:rPr>
            <w:t>Plano de Desenvolvimento de Software (Projeto Pequeno)</w:t>
          </w:r>
          <w:r>
            <w:fldChar w:fldCharType="end"/>
          </w:r>
          <w:r>
            <w:rPr>
              <w:lang w:val="pt-BR"/>
            </w:rPr>
            <w:t xml:space="preserve"> </w:t>
          </w:r>
          <w:r w:rsidR="004D1829">
            <w:rPr>
              <w:lang w:val="pt-BR"/>
            </w:rPr>
            <w:t>SGV - Gestor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4797F" w:rsidRDefault="00E4797F" w:rsidP="005071F3">
          <w:pPr>
            <w:rPr>
              <w:lang w:val="pt-BR"/>
            </w:rPr>
          </w:pPr>
          <w:r w:rsidRPr="005071F3">
            <w:rPr>
              <w:lang w:val="pt-BR"/>
            </w:rPr>
            <w:t xml:space="preserve">  </w:t>
          </w:r>
          <w:r>
            <w:rPr>
              <w:lang w:val="pt-BR"/>
            </w:rPr>
            <w:t>Data: 22/08/2018</w:t>
          </w:r>
        </w:p>
      </w:tc>
    </w:tr>
    <w:tr w:rsidR="00E4797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4797F" w:rsidRDefault="00E4797F" w:rsidP="003644A4">
          <w:pPr>
            <w:rPr>
              <w:lang w:val="pt-BR"/>
            </w:rPr>
          </w:pPr>
        </w:p>
      </w:tc>
    </w:tr>
  </w:tbl>
  <w:p w:rsidR="00E4797F" w:rsidRDefault="00E4797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B504049"/>
    <w:multiLevelType w:val="multilevel"/>
    <w:tmpl w:val="CF94E12E"/>
    <w:lvl w:ilvl="0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">
    <w:nsid w:val="1B066FB1"/>
    <w:multiLevelType w:val="hybridMultilevel"/>
    <w:tmpl w:val="295617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834B6"/>
    <w:multiLevelType w:val="hybridMultilevel"/>
    <w:tmpl w:val="57E07F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447F3"/>
    <w:multiLevelType w:val="hybridMultilevel"/>
    <w:tmpl w:val="D472AE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190B70"/>
    <w:multiLevelType w:val="hybridMultilevel"/>
    <w:tmpl w:val="F1B8A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15A84"/>
    <w:multiLevelType w:val="hybridMultilevel"/>
    <w:tmpl w:val="60C24CF6"/>
    <w:lvl w:ilvl="0" w:tplc="F410950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D2C9F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16690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82260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25744C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2CCB1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390FA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B9E1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5690228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7">
    <w:nsid w:val="57923AD5"/>
    <w:multiLevelType w:val="hybridMultilevel"/>
    <w:tmpl w:val="CD6882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A4C3D"/>
    <w:multiLevelType w:val="hybridMultilevel"/>
    <w:tmpl w:val="23C80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C5883"/>
    <w:multiLevelType w:val="hybridMultilevel"/>
    <w:tmpl w:val="EDD25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7221D"/>
    <w:multiLevelType w:val="hybridMultilevel"/>
    <w:tmpl w:val="852C62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B4BCE"/>
    <w:multiLevelType w:val="multilevel"/>
    <w:tmpl w:val="A606A2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5325E28"/>
    <w:multiLevelType w:val="hybridMultilevel"/>
    <w:tmpl w:val="8A683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9E339E"/>
    <w:multiLevelType w:val="multilevel"/>
    <w:tmpl w:val="F25AF18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7C2A2407"/>
    <w:multiLevelType w:val="hybridMultilevel"/>
    <w:tmpl w:val="FB8E26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3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4"/>
  </w:num>
  <w:num w:numId="14">
    <w:abstractNumId w:val="4"/>
  </w:num>
  <w:num w:numId="1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C5"/>
    <w:rsid w:val="000235C8"/>
    <w:rsid w:val="00026275"/>
    <w:rsid w:val="000340C5"/>
    <w:rsid w:val="0003673C"/>
    <w:rsid w:val="0007058C"/>
    <w:rsid w:val="00075CF7"/>
    <w:rsid w:val="000854C2"/>
    <w:rsid w:val="00090EEC"/>
    <w:rsid w:val="0009405E"/>
    <w:rsid w:val="000B0377"/>
    <w:rsid w:val="000C234D"/>
    <w:rsid w:val="000E4374"/>
    <w:rsid w:val="000E66E1"/>
    <w:rsid w:val="0010321B"/>
    <w:rsid w:val="001351C1"/>
    <w:rsid w:val="001403F6"/>
    <w:rsid w:val="001C080C"/>
    <w:rsid w:val="001D4666"/>
    <w:rsid w:val="001E236E"/>
    <w:rsid w:val="001E28DE"/>
    <w:rsid w:val="00202800"/>
    <w:rsid w:val="00247324"/>
    <w:rsid w:val="00265719"/>
    <w:rsid w:val="00270AA7"/>
    <w:rsid w:val="00273106"/>
    <w:rsid w:val="002865F3"/>
    <w:rsid w:val="002A2193"/>
    <w:rsid w:val="002B386F"/>
    <w:rsid w:val="002C3306"/>
    <w:rsid w:val="002D0979"/>
    <w:rsid w:val="002D66EB"/>
    <w:rsid w:val="002E6B82"/>
    <w:rsid w:val="00332A3B"/>
    <w:rsid w:val="00334343"/>
    <w:rsid w:val="00342DC2"/>
    <w:rsid w:val="0035337F"/>
    <w:rsid w:val="003644A4"/>
    <w:rsid w:val="003669E9"/>
    <w:rsid w:val="003756E8"/>
    <w:rsid w:val="00386CAC"/>
    <w:rsid w:val="00397CB0"/>
    <w:rsid w:val="003B012D"/>
    <w:rsid w:val="003B1FBD"/>
    <w:rsid w:val="003E0E37"/>
    <w:rsid w:val="003E6A64"/>
    <w:rsid w:val="003E7945"/>
    <w:rsid w:val="0040454C"/>
    <w:rsid w:val="00410928"/>
    <w:rsid w:val="00436AC7"/>
    <w:rsid w:val="00456B74"/>
    <w:rsid w:val="00473DA3"/>
    <w:rsid w:val="00474AAC"/>
    <w:rsid w:val="004820D7"/>
    <w:rsid w:val="00495859"/>
    <w:rsid w:val="004A0090"/>
    <w:rsid w:val="004A51C9"/>
    <w:rsid w:val="004B0708"/>
    <w:rsid w:val="004B5A5A"/>
    <w:rsid w:val="004D1829"/>
    <w:rsid w:val="004D5CED"/>
    <w:rsid w:val="004E0771"/>
    <w:rsid w:val="004E7D2A"/>
    <w:rsid w:val="005071F3"/>
    <w:rsid w:val="0053216C"/>
    <w:rsid w:val="00563CDB"/>
    <w:rsid w:val="005746D3"/>
    <w:rsid w:val="00592B63"/>
    <w:rsid w:val="005A0718"/>
    <w:rsid w:val="005A2161"/>
    <w:rsid w:val="005B168E"/>
    <w:rsid w:val="005B72E8"/>
    <w:rsid w:val="005C55E6"/>
    <w:rsid w:val="005E3F3B"/>
    <w:rsid w:val="005F7DF0"/>
    <w:rsid w:val="00605083"/>
    <w:rsid w:val="0060524E"/>
    <w:rsid w:val="00617F2D"/>
    <w:rsid w:val="006341C9"/>
    <w:rsid w:val="00652E31"/>
    <w:rsid w:val="006A0FDB"/>
    <w:rsid w:val="006B4B2B"/>
    <w:rsid w:val="006D361C"/>
    <w:rsid w:val="006E5CA4"/>
    <w:rsid w:val="00717B13"/>
    <w:rsid w:val="00722007"/>
    <w:rsid w:val="007307F4"/>
    <w:rsid w:val="00762546"/>
    <w:rsid w:val="00782EF7"/>
    <w:rsid w:val="00790C48"/>
    <w:rsid w:val="00792729"/>
    <w:rsid w:val="007A0B27"/>
    <w:rsid w:val="007C0463"/>
    <w:rsid w:val="007E250C"/>
    <w:rsid w:val="007E5034"/>
    <w:rsid w:val="007E5E06"/>
    <w:rsid w:val="007F520C"/>
    <w:rsid w:val="008207F9"/>
    <w:rsid w:val="0084080C"/>
    <w:rsid w:val="00842D8B"/>
    <w:rsid w:val="00882B07"/>
    <w:rsid w:val="00890253"/>
    <w:rsid w:val="008A2F44"/>
    <w:rsid w:val="008A34DB"/>
    <w:rsid w:val="008B6DE6"/>
    <w:rsid w:val="008E1361"/>
    <w:rsid w:val="008F6BD7"/>
    <w:rsid w:val="00905B7C"/>
    <w:rsid w:val="00915B4E"/>
    <w:rsid w:val="00932ED6"/>
    <w:rsid w:val="00937691"/>
    <w:rsid w:val="0094369D"/>
    <w:rsid w:val="00966725"/>
    <w:rsid w:val="00972020"/>
    <w:rsid w:val="009A0EFD"/>
    <w:rsid w:val="009B0F18"/>
    <w:rsid w:val="009C68E8"/>
    <w:rsid w:val="009E01A9"/>
    <w:rsid w:val="009E0ACC"/>
    <w:rsid w:val="009E6436"/>
    <w:rsid w:val="00A3222F"/>
    <w:rsid w:val="00A40C13"/>
    <w:rsid w:val="00A6529B"/>
    <w:rsid w:val="00A702E6"/>
    <w:rsid w:val="00A72EDC"/>
    <w:rsid w:val="00A77DC5"/>
    <w:rsid w:val="00A87E4B"/>
    <w:rsid w:val="00AB2D42"/>
    <w:rsid w:val="00AC0CC0"/>
    <w:rsid w:val="00AD649E"/>
    <w:rsid w:val="00AE3D74"/>
    <w:rsid w:val="00AF0627"/>
    <w:rsid w:val="00AF17A5"/>
    <w:rsid w:val="00B0112C"/>
    <w:rsid w:val="00B229DF"/>
    <w:rsid w:val="00B370AA"/>
    <w:rsid w:val="00B6509C"/>
    <w:rsid w:val="00B70677"/>
    <w:rsid w:val="00BB0F1B"/>
    <w:rsid w:val="00BB44F8"/>
    <w:rsid w:val="00BC1CAC"/>
    <w:rsid w:val="00BF2BB0"/>
    <w:rsid w:val="00C05FD8"/>
    <w:rsid w:val="00C109B7"/>
    <w:rsid w:val="00C163D5"/>
    <w:rsid w:val="00C17B23"/>
    <w:rsid w:val="00C32E49"/>
    <w:rsid w:val="00C501CB"/>
    <w:rsid w:val="00C911EC"/>
    <w:rsid w:val="00C9373E"/>
    <w:rsid w:val="00CA3510"/>
    <w:rsid w:val="00CA688E"/>
    <w:rsid w:val="00CA7332"/>
    <w:rsid w:val="00CD67B4"/>
    <w:rsid w:val="00CD6E55"/>
    <w:rsid w:val="00CF085B"/>
    <w:rsid w:val="00CF1EF6"/>
    <w:rsid w:val="00CF6EB9"/>
    <w:rsid w:val="00D24F5F"/>
    <w:rsid w:val="00D44EDC"/>
    <w:rsid w:val="00D568CF"/>
    <w:rsid w:val="00D576B3"/>
    <w:rsid w:val="00D576B5"/>
    <w:rsid w:val="00D70F19"/>
    <w:rsid w:val="00DA3DFE"/>
    <w:rsid w:val="00DB0ABF"/>
    <w:rsid w:val="00DC0385"/>
    <w:rsid w:val="00DC5A33"/>
    <w:rsid w:val="00DC5ED2"/>
    <w:rsid w:val="00DD5D4C"/>
    <w:rsid w:val="00E049A7"/>
    <w:rsid w:val="00E1237E"/>
    <w:rsid w:val="00E238FC"/>
    <w:rsid w:val="00E275ED"/>
    <w:rsid w:val="00E3736A"/>
    <w:rsid w:val="00E44395"/>
    <w:rsid w:val="00E45595"/>
    <w:rsid w:val="00E4797F"/>
    <w:rsid w:val="00E54663"/>
    <w:rsid w:val="00E85754"/>
    <w:rsid w:val="00E94D45"/>
    <w:rsid w:val="00E96290"/>
    <w:rsid w:val="00EA1AF9"/>
    <w:rsid w:val="00EA2ED4"/>
    <w:rsid w:val="00EB4739"/>
    <w:rsid w:val="00ED37B9"/>
    <w:rsid w:val="00EE1192"/>
    <w:rsid w:val="00EF6F8A"/>
    <w:rsid w:val="00F028C9"/>
    <w:rsid w:val="00F02CA5"/>
    <w:rsid w:val="00F06A26"/>
    <w:rsid w:val="00F06A8C"/>
    <w:rsid w:val="00F07170"/>
    <w:rsid w:val="00F236A7"/>
    <w:rsid w:val="00F23C1B"/>
    <w:rsid w:val="00F57F50"/>
    <w:rsid w:val="00F63ADC"/>
    <w:rsid w:val="00F813D4"/>
    <w:rsid w:val="00F84477"/>
    <w:rsid w:val="00F905A6"/>
    <w:rsid w:val="00F9396E"/>
    <w:rsid w:val="00F947C2"/>
    <w:rsid w:val="00FC20A1"/>
    <w:rsid w:val="00FD583C"/>
    <w:rsid w:val="00FF03B3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9BA6C2-3A0D-4362-B35C-B69ACFFA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uiPriority w:val="39"/>
    <w:rsid w:val="00A702E6"/>
    <w:pPr>
      <w:tabs>
        <w:tab w:val="left" w:pos="1200"/>
        <w:tab w:val="right" w:pos="9350"/>
      </w:tabs>
      <w:ind w:left="400"/>
    </w:pPr>
    <w:rPr>
      <w:noProof/>
      <w:lang w:val="pt-BR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568CF"/>
    <w:pPr>
      <w:numPr>
        <w:numId w:val="2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Autor">
    <w:name w:val="Autor"/>
    <w:basedOn w:val="Normal"/>
    <w:rsid w:val="00247324"/>
    <w:pPr>
      <w:keepNext/>
      <w:keepLines/>
      <w:widowControl/>
      <w:autoSpaceDE/>
      <w:autoSpaceDN/>
      <w:spacing w:before="760" w:after="360" w:line="240" w:lineRule="auto"/>
      <w:jc w:val="center"/>
    </w:pPr>
    <w:rPr>
      <w:rFonts w:ascii="Arial" w:hAnsi="Arial"/>
      <w:snapToGrid/>
      <w:kern w:val="28"/>
      <w:sz w:val="32"/>
      <w:lang w:val="pt-BR" w:eastAsia="pt-BR"/>
    </w:rPr>
  </w:style>
  <w:style w:type="paragraph" w:customStyle="1" w:styleId="Tabela">
    <w:name w:val="Tabela"/>
    <w:basedOn w:val="Corpodetexto"/>
    <w:rsid w:val="00247324"/>
    <w:pPr>
      <w:keepNext/>
      <w:widowControl/>
      <w:autoSpaceDE/>
      <w:autoSpaceDN/>
      <w:spacing w:before="40" w:after="40" w:line="240" w:lineRule="auto"/>
      <w:ind w:left="0"/>
    </w:pPr>
    <w:rPr>
      <w:snapToGrid/>
      <w:sz w:val="22"/>
      <w:lang w:val="pt-BR" w:eastAsia="pt-BR"/>
    </w:rPr>
  </w:style>
  <w:style w:type="paragraph" w:styleId="PargrafodaLista">
    <w:name w:val="List Paragraph"/>
    <w:basedOn w:val="Normal"/>
    <w:uiPriority w:val="34"/>
    <w:qFormat/>
    <w:rsid w:val="00247324"/>
    <w:pPr>
      <w:widowControl/>
      <w:autoSpaceDE/>
      <w:autoSpaceDN/>
      <w:spacing w:line="240" w:lineRule="auto"/>
      <w:ind w:left="720"/>
      <w:contextualSpacing/>
    </w:pPr>
    <w:rPr>
      <w:snapToGrid/>
      <w:lang w:val="pt-BR" w:eastAsia="pt-BR"/>
    </w:rPr>
  </w:style>
  <w:style w:type="table" w:styleId="Tabelacomgrade">
    <w:name w:val="Table Grid"/>
    <w:basedOn w:val="Tabelanormal"/>
    <w:uiPriority w:val="59"/>
    <w:rsid w:val="002D66E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ownloads\rup_sdpl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225D-A135-4B60-B373-0781378C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</Template>
  <TotalTime>2361</TotalTime>
  <Pages>16</Pages>
  <Words>1575</Words>
  <Characters>8508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10063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Emanuel</dc:creator>
  <cp:keywords/>
  <dc:description/>
  <cp:lastModifiedBy>Matheus Alves</cp:lastModifiedBy>
  <cp:revision>172</cp:revision>
  <cp:lastPrinted>2018-04-23T03:42:00Z</cp:lastPrinted>
  <dcterms:created xsi:type="dcterms:W3CDTF">2017-03-23T21:38:00Z</dcterms:created>
  <dcterms:modified xsi:type="dcterms:W3CDTF">2018-11-30T02:00:00Z</dcterms:modified>
</cp:coreProperties>
</file>
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28"/>
        </w:rPr>
        <w:t>&lt; nome da organização fornecedora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noProof w:val="0"/>
          <w:sz w:val="28"/>
        </w:rPr>
        <w:t>&gt;</w:t>
      </w:r>
    </w:p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Especificação dos Requisitos do Software</w:t>
      </w:r>
    </w:p>
    <w:p w:rsidR="00065A76" w:rsidRDefault="00065A76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&lt; nome do produto &gt;</w:t>
      </w:r>
    </w:p>
    <w:p w:rsidR="00065A76" w:rsidRPr="005A5C2F" w:rsidRDefault="00065A76" w:rsidP="00C358F9">
      <w:pPr>
        <w:pStyle w:val="Subttulo"/>
        <w:pageBreakBefore w:val="0"/>
      </w:pPr>
      <w:proofErr w:type="gramStart"/>
      <w:r w:rsidRPr="005A5C2F">
        <w:t xml:space="preserve">{ </w:t>
      </w:r>
      <w:proofErr w:type="gramEnd"/>
      <w:r w:rsidRPr="005A5C2F">
        <w:t>Versão revisada &lt; n &gt; }</w:t>
      </w:r>
    </w:p>
    <w:p w:rsidR="00065A76" w:rsidRDefault="00065A76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065A76" w:rsidRDefault="00065A76">
      <w:pPr>
        <w:pStyle w:val="Corpodetexto"/>
        <w:keepLines w:val="0"/>
        <w:jc w:val="center"/>
        <w:rPr>
          <w:rFonts w:ascii="Arial" w:hAnsi="Arial"/>
          <w:sz w:val="24"/>
        </w:rPr>
      </w:pPr>
      <w:bookmarkStart w:id="3" w:name="_Toc390600631"/>
      <w:bookmarkStart w:id="4" w:name="_Toc427049359"/>
      <w:r w:rsidRPr="005A5C2F">
        <w:rPr>
          <w:b/>
        </w:rPr>
        <w:t>Autores: &lt; nomes dos autores &gt;</w:t>
      </w:r>
    </w:p>
    <w:p w:rsidR="00065A76" w:rsidRDefault="00065A76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065A76" w:rsidRDefault="00065A76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065A76" w:rsidRDefault="00065A76">
      <w:pPr>
        <w:pStyle w:val="Livre"/>
        <w:spacing w:before="600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&lt; local &gt;</w:t>
      </w:r>
    </w:p>
    <w:p w:rsidR="00065A76" w:rsidRPr="00C358F9" w:rsidRDefault="00CB6691" w:rsidP="00C358F9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  <w:r>
        <w:rPr>
          <w:rFonts w:ascii="Arial" w:hAnsi="Arial"/>
          <w:b/>
          <w:noProof w:val="0"/>
          <w:sz w:val="22"/>
        </w:rPr>
        <w:t>23/03/2018</w:t>
      </w:r>
    </w:p>
    <w:p w:rsidR="00065A76" w:rsidRDefault="00065A76">
      <w:pPr>
        <w:pStyle w:val="Livre"/>
        <w:spacing w:before="60"/>
        <w:jc w:val="center"/>
        <w:outlineLvl w:val="0"/>
        <w:rPr>
          <w:b/>
          <w:sz w:val="22"/>
        </w:rPr>
      </w:pPr>
    </w:p>
    <w:p w:rsidR="00065A76" w:rsidRDefault="00065A76" w:rsidP="005A5C2F">
      <w:pPr>
        <w:pStyle w:val="Subttulo"/>
      </w:pPr>
      <w:bookmarkStart w:id="5" w:name="_Toc481911616"/>
      <w:r>
        <w:lastRenderedPageBreak/>
        <w:t>Aprovação</w:t>
      </w:r>
      <w:bookmarkEnd w:id="3"/>
      <w:bookmarkEnd w:id="4"/>
      <w:bookmarkEnd w:id="5"/>
    </w:p>
    <w:p w:rsidR="00065A76" w:rsidRDefault="00065A76">
      <w:pPr>
        <w:pStyle w:val="Corpodetexto"/>
      </w:pPr>
      <w:r>
        <w:t xml:space="preserve">Aprovamos a Especificação dos Requisitos </w:t>
      </w:r>
      <w:proofErr w:type="gramStart"/>
      <w:r>
        <w:t xml:space="preserve">{ </w:t>
      </w:r>
      <w:proofErr w:type="gramEnd"/>
      <w:r>
        <w:t>Versão revisada &lt; n &gt; } do projeto &lt; nome do projeto &gt;.</w:t>
      </w:r>
    </w:p>
    <w:p w:rsidR="00065A76" w:rsidRDefault="00065A76">
      <w:pPr>
        <w:pStyle w:val="Corpodetexto"/>
      </w:pPr>
    </w:p>
    <w:p w:rsidR="00065A76" w:rsidRDefault="00065A76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039"/>
        <w:gridCol w:w="1134"/>
        <w:gridCol w:w="4037"/>
      </w:tblGrid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Default="00065A7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065A76" w:rsidRDefault="00065A7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  <w:tr w:rsidR="00065A76">
        <w:trPr>
          <w:cantSplit/>
          <w:trHeight w:val="400"/>
        </w:trPr>
        <w:tc>
          <w:tcPr>
            <w:tcW w:w="4039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Default="00065A7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Default="00065A76">
            <w:pPr>
              <w:pStyle w:val="Corpodetexto"/>
            </w:pPr>
          </w:p>
        </w:tc>
      </w:tr>
    </w:tbl>
    <w:p w:rsidR="00065A76" w:rsidRDefault="00065A76">
      <w:pPr>
        <w:pStyle w:val="Corpodetexto"/>
      </w:pPr>
    </w:p>
    <w:p w:rsidR="00065A76" w:rsidRDefault="00065A76" w:rsidP="005A5C2F">
      <w:pPr>
        <w:pStyle w:val="Subttulo"/>
      </w:pPr>
      <w:bookmarkStart w:id="6" w:name="_Toc427049360"/>
      <w:bookmarkStart w:id="7" w:name="_Toc481911617"/>
      <w:r>
        <w:lastRenderedPageBreak/>
        <w:t>Versões revisadas anteriores</w:t>
      </w:r>
      <w:bookmarkEnd w:id="6"/>
      <w:bookmarkEnd w:id="7"/>
    </w:p>
    <w:p w:rsidR="00065A76" w:rsidRDefault="00065A76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065A76">
        <w:trPr>
          <w:cantSplit/>
        </w:trPr>
        <w:tc>
          <w:tcPr>
            <w:tcW w:w="2055" w:type="dxa"/>
          </w:tcPr>
          <w:p w:rsidR="00065A76" w:rsidRDefault="00065A76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</w:tcPr>
          <w:p w:rsidR="00065A76" w:rsidRDefault="00065A76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:rsidR="00065A76" w:rsidRDefault="00065A76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065A76">
        <w:trPr>
          <w:cantSplit/>
        </w:trPr>
        <w:tc>
          <w:tcPr>
            <w:tcW w:w="2055" w:type="dxa"/>
          </w:tcPr>
          <w:p w:rsidR="00065A76" w:rsidRDefault="00065A76">
            <w:pPr>
              <w:pStyle w:val="Tabela"/>
            </w:pPr>
          </w:p>
        </w:tc>
        <w:tc>
          <w:tcPr>
            <w:tcW w:w="5812" w:type="dxa"/>
          </w:tcPr>
          <w:p w:rsidR="00065A76" w:rsidRDefault="00065A76">
            <w:pPr>
              <w:pStyle w:val="Tabela"/>
            </w:pPr>
          </w:p>
        </w:tc>
        <w:tc>
          <w:tcPr>
            <w:tcW w:w="1345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2055" w:type="dxa"/>
          </w:tcPr>
          <w:p w:rsidR="00065A76" w:rsidRDefault="00065A76">
            <w:pPr>
              <w:pStyle w:val="Tabela"/>
            </w:pPr>
          </w:p>
        </w:tc>
        <w:tc>
          <w:tcPr>
            <w:tcW w:w="5812" w:type="dxa"/>
          </w:tcPr>
          <w:p w:rsidR="00065A76" w:rsidRDefault="00065A76">
            <w:pPr>
              <w:pStyle w:val="Tabela"/>
            </w:pPr>
          </w:p>
        </w:tc>
        <w:tc>
          <w:tcPr>
            <w:tcW w:w="1345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2055" w:type="dxa"/>
          </w:tcPr>
          <w:p w:rsidR="00065A76" w:rsidRDefault="00065A76">
            <w:pPr>
              <w:pStyle w:val="Tabela"/>
            </w:pPr>
          </w:p>
        </w:tc>
        <w:tc>
          <w:tcPr>
            <w:tcW w:w="5812" w:type="dxa"/>
          </w:tcPr>
          <w:p w:rsidR="00065A76" w:rsidRDefault="00065A76">
            <w:pPr>
              <w:pStyle w:val="Tabela"/>
            </w:pPr>
          </w:p>
        </w:tc>
        <w:tc>
          <w:tcPr>
            <w:tcW w:w="1345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2055" w:type="dxa"/>
          </w:tcPr>
          <w:p w:rsidR="00065A76" w:rsidRDefault="00065A76">
            <w:pPr>
              <w:pStyle w:val="Tabela"/>
            </w:pPr>
          </w:p>
        </w:tc>
        <w:tc>
          <w:tcPr>
            <w:tcW w:w="5812" w:type="dxa"/>
          </w:tcPr>
          <w:p w:rsidR="00065A76" w:rsidRDefault="00065A76">
            <w:pPr>
              <w:pStyle w:val="Tabela"/>
            </w:pPr>
          </w:p>
        </w:tc>
        <w:tc>
          <w:tcPr>
            <w:tcW w:w="1345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1"/>
      </w:pPr>
      <w:bookmarkStart w:id="8" w:name="_Toc427049361"/>
      <w:bookmarkStart w:id="9" w:name="_Toc481911618"/>
      <w:bookmarkStart w:id="10" w:name="_Toc40514851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065A76" w:rsidRDefault="00065A76" w:rsidP="00C358F9">
      <w:pPr>
        <w:pStyle w:val="Subttulo"/>
        <w:pageBreakBefore w:val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t>Sumário</w:t>
      </w:r>
      <w:bookmarkEnd w:id="11"/>
      <w:bookmarkEnd w:id="12"/>
      <w:bookmarkEnd w:id="13"/>
      <w:bookmarkEnd w:id="14"/>
      <w:bookmarkEnd w:id="15"/>
    </w:p>
    <w:p w:rsidR="00065A76" w:rsidRDefault="00065A76">
      <w:pPr>
        <w:pStyle w:val="Corpodetexto"/>
      </w:pPr>
    </w:p>
    <w:p w:rsidR="00065A76" w:rsidRDefault="00065A76">
      <w:pPr>
        <w:pStyle w:val="Sumrio1"/>
        <w:tabs>
          <w:tab w:val="right" w:leader="dot" w:pos="8630"/>
        </w:tabs>
      </w:pPr>
    </w:p>
    <w:p w:rsidR="0041428F" w:rsidRDefault="001D19E5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r w:rsidRPr="001D19E5">
        <w:fldChar w:fldCharType="begin"/>
      </w:r>
      <w:r w:rsidR="00065A76">
        <w:instrText xml:space="preserve"> TOC \o "1-5" \h \z </w:instrText>
      </w:r>
      <w:r w:rsidRPr="001D19E5">
        <w:fldChar w:fldCharType="separate"/>
      </w:r>
      <w:hyperlink w:anchor="_Toc40514851" w:history="1">
        <w:r w:rsidR="0041428F" w:rsidRPr="00FE5579">
          <w:rPr>
            <w:rStyle w:val="Hyperlink"/>
            <w:noProof/>
          </w:rPr>
          <w:t>Especificação dos Requisitos do Software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2" w:history="1">
        <w:r w:rsidR="0041428F" w:rsidRPr="00FE5579">
          <w:rPr>
            <w:rStyle w:val="Hyperlink"/>
            <w:noProof/>
          </w:rPr>
          <w:t>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Introdução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3" w:history="1">
        <w:r w:rsidR="0041428F" w:rsidRPr="00FE5579">
          <w:rPr>
            <w:rStyle w:val="Hyperlink"/>
            <w:noProof/>
          </w:rPr>
          <w:t>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Objetivos deste documento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4" w:history="1">
        <w:r w:rsidR="0041428F" w:rsidRPr="00FE5579">
          <w:rPr>
            <w:rStyle w:val="Hyperlink"/>
            <w:noProof/>
          </w:rPr>
          <w:t>1.2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Escopo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5" w:history="1">
        <w:r w:rsidR="0041428F" w:rsidRPr="00FE5579">
          <w:rPr>
            <w:rStyle w:val="Hyperlink"/>
            <w:noProof/>
          </w:rPr>
          <w:t>1.2.1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Nome do produto e de seus componentes principais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6" w:history="1">
        <w:r w:rsidR="0041428F" w:rsidRPr="00FE5579">
          <w:rPr>
            <w:rStyle w:val="Hyperlink"/>
            <w:noProof/>
            <w:snapToGrid w:val="0"/>
          </w:rPr>
          <w:t>1.2.2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  <w:snapToGrid w:val="0"/>
          </w:rPr>
          <w:t>Missão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7" w:history="1">
        <w:r w:rsidR="0041428F" w:rsidRPr="00FE5579">
          <w:rPr>
            <w:rStyle w:val="Hyperlink"/>
            <w:noProof/>
            <w:snapToGrid w:val="0"/>
          </w:rPr>
          <w:t>1.2.3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  <w:snapToGrid w:val="0"/>
          </w:rPr>
          <w:t>Limites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8" w:history="1">
        <w:r w:rsidR="0041428F" w:rsidRPr="00FE5579">
          <w:rPr>
            <w:rStyle w:val="Hyperlink"/>
            <w:noProof/>
            <w:snapToGrid w:val="0"/>
          </w:rPr>
          <w:t>1.2.4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  <w:snapToGrid w:val="0"/>
          </w:rPr>
          <w:t>Benefícios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59" w:history="1">
        <w:r w:rsidR="0041428F" w:rsidRPr="00FE5579">
          <w:rPr>
            <w:rStyle w:val="Hyperlink"/>
            <w:noProof/>
          </w:rPr>
          <w:t>1.3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Materiais de referência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0" w:history="1">
        <w:r w:rsidR="0041428F" w:rsidRPr="00FE5579">
          <w:rPr>
            <w:rStyle w:val="Hyperlink"/>
            <w:noProof/>
          </w:rPr>
          <w:t>1.4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Definições e siglas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1" w:history="1">
        <w:r w:rsidR="0041428F" w:rsidRPr="00FE5579">
          <w:rPr>
            <w:rStyle w:val="Hyperlink"/>
            <w:noProof/>
          </w:rPr>
          <w:t>1.5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Visão geral deste documento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2" w:history="1">
        <w:r w:rsidR="0041428F" w:rsidRPr="00FE5579">
          <w:rPr>
            <w:rStyle w:val="Hyperlink"/>
            <w:noProof/>
          </w:rPr>
          <w:t>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Descrição geral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3" w:history="1">
        <w:r w:rsidR="0041428F" w:rsidRPr="00FE5579">
          <w:rPr>
            <w:rStyle w:val="Hyperlink"/>
            <w:noProof/>
          </w:rPr>
          <w:t>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Perspectiva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4" w:history="1">
        <w:r w:rsidR="0041428F" w:rsidRPr="00FE5579">
          <w:rPr>
            <w:rStyle w:val="Hyperlink"/>
            <w:noProof/>
          </w:rPr>
          <w:t>2.1.1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Diagrama de contexto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5" w:history="1">
        <w:r w:rsidR="0041428F" w:rsidRPr="00FE5579">
          <w:rPr>
            <w:rStyle w:val="Hyperlink"/>
            <w:noProof/>
          </w:rPr>
          <w:t>2.1.2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usuário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6" w:history="1">
        <w:r w:rsidR="0041428F" w:rsidRPr="00FE5579">
          <w:rPr>
            <w:rStyle w:val="Hyperlink"/>
            <w:noProof/>
          </w:rPr>
          <w:t>2.1.3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hardware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7" w:history="1">
        <w:r w:rsidR="0041428F" w:rsidRPr="00FE5579">
          <w:rPr>
            <w:rStyle w:val="Hyperlink"/>
            <w:noProof/>
          </w:rPr>
          <w:t>2.1.4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software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8" w:history="1">
        <w:r w:rsidR="0041428F" w:rsidRPr="00FE5579">
          <w:rPr>
            <w:rStyle w:val="Hyperlink"/>
            <w:noProof/>
          </w:rPr>
          <w:t>2.1.5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comunicação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69" w:history="1">
        <w:r w:rsidR="0041428F" w:rsidRPr="00FE5579">
          <w:rPr>
            <w:rStyle w:val="Hyperlink"/>
            <w:noProof/>
          </w:rPr>
          <w:t>2.1.6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Restrições de memória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0" w:history="1">
        <w:r w:rsidR="0041428F" w:rsidRPr="00FE5579">
          <w:rPr>
            <w:rStyle w:val="Hyperlink"/>
            <w:noProof/>
          </w:rPr>
          <w:t>2.1.7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Modos de operação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1" w:history="1">
        <w:r w:rsidR="0041428F" w:rsidRPr="00FE5579">
          <w:rPr>
            <w:rStyle w:val="Hyperlink"/>
            <w:noProof/>
          </w:rPr>
          <w:t>2.1.8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de adaptação ao ambiente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2" w:history="1">
        <w:r w:rsidR="0041428F" w:rsidRPr="00FE5579">
          <w:rPr>
            <w:rStyle w:val="Hyperlink"/>
            <w:noProof/>
          </w:rPr>
          <w:t>2.2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Funções do produto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3" w:history="1">
        <w:r w:rsidR="0041428F" w:rsidRPr="00FE5579">
          <w:rPr>
            <w:rStyle w:val="Hyperlink"/>
            <w:noProof/>
          </w:rPr>
          <w:t>2.3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Usuários e sistemas externos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4" w:history="1">
        <w:r w:rsidR="0041428F" w:rsidRPr="00FE5579">
          <w:rPr>
            <w:rStyle w:val="Hyperlink"/>
            <w:noProof/>
          </w:rPr>
          <w:t>2.3.1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Descrição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5" w:history="1">
        <w:r w:rsidR="0041428F" w:rsidRPr="00FE5579">
          <w:rPr>
            <w:rStyle w:val="Hyperlink"/>
            <w:noProof/>
          </w:rPr>
          <w:t>2.3.2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Características dos usuários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6" w:history="1">
        <w:r w:rsidR="0041428F" w:rsidRPr="00FE5579">
          <w:rPr>
            <w:rStyle w:val="Hyperlink"/>
            <w:noProof/>
          </w:rPr>
          <w:t>2.4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Restrições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7" w:history="1">
        <w:r w:rsidR="0041428F" w:rsidRPr="00FE5579">
          <w:rPr>
            <w:rStyle w:val="Hyperlink"/>
            <w:noProof/>
          </w:rPr>
          <w:t>2.5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Hipóteses de trabalho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8" w:history="1">
        <w:r w:rsidR="0041428F" w:rsidRPr="00FE5579">
          <w:rPr>
            <w:rStyle w:val="Hyperlink"/>
            <w:noProof/>
          </w:rPr>
          <w:t>2.6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adiados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79" w:history="1">
        <w:r w:rsidR="0041428F" w:rsidRPr="00FE5579">
          <w:rPr>
            <w:rStyle w:val="Hyperlink"/>
            <w:noProof/>
          </w:rPr>
          <w:t>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específicos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0" w:history="1">
        <w:r w:rsidR="0041428F" w:rsidRPr="00FE5579">
          <w:rPr>
            <w:rStyle w:val="Hyperlink"/>
            <w:noProof/>
          </w:rPr>
          <w:t>3.1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de interface externa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1" w:history="1">
        <w:r w:rsidR="0041428F" w:rsidRPr="00FE5579">
          <w:rPr>
            <w:rStyle w:val="Hyperlink"/>
            <w:noProof/>
          </w:rPr>
          <w:t>3.1.1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usuário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2" w:history="1">
        <w:r w:rsidR="0041428F" w:rsidRPr="00FE5579">
          <w:rPr>
            <w:rStyle w:val="Hyperlink"/>
            <w:noProof/>
          </w:rPr>
          <w:t>3.1.1.1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 de usuário &lt;&lt; nome da interface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3" w:history="1">
        <w:r w:rsidR="0041428F" w:rsidRPr="00FE5579">
          <w:rPr>
            <w:rStyle w:val="Hyperlink"/>
            <w:noProof/>
          </w:rPr>
          <w:t>3.1.2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hardware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4" w:history="1">
        <w:r w:rsidR="0041428F" w:rsidRPr="00FE5579">
          <w:rPr>
            <w:rStyle w:val="Hyperlink"/>
            <w:noProof/>
          </w:rPr>
          <w:t>3.1.2.1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 de hardware &lt;&lt; nome da interface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5" w:history="1">
        <w:r w:rsidR="0041428F" w:rsidRPr="00FE5579">
          <w:rPr>
            <w:rStyle w:val="Hyperlink"/>
            <w:noProof/>
          </w:rPr>
          <w:t>3.1.3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software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6" w:history="1">
        <w:r w:rsidR="0041428F" w:rsidRPr="00FE5579">
          <w:rPr>
            <w:rStyle w:val="Hyperlink"/>
            <w:noProof/>
          </w:rPr>
          <w:t>3.1.3.1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 de software  &lt;&lt; nome da interface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7" w:history="1">
        <w:r w:rsidR="0041428F" w:rsidRPr="00FE5579">
          <w:rPr>
            <w:rStyle w:val="Hyperlink"/>
            <w:noProof/>
          </w:rPr>
          <w:t>3.1.4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Interfaces de comunicação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8" w:history="1">
        <w:r w:rsidR="0041428F" w:rsidRPr="00FE5579">
          <w:rPr>
            <w:rStyle w:val="Hyperlink"/>
            <w:noProof/>
          </w:rPr>
          <w:t>3.1.4.1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Interface de comunicação  &lt;&lt; nome da interface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89" w:history="1">
        <w:r w:rsidR="0041428F" w:rsidRPr="00FE5579">
          <w:rPr>
            <w:rStyle w:val="Hyperlink"/>
            <w:noProof/>
          </w:rPr>
          <w:t>3.2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funcionais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0" w:history="1">
        <w:r w:rsidR="0041428F" w:rsidRPr="00FE5579">
          <w:rPr>
            <w:rStyle w:val="Hyperlink"/>
            <w:noProof/>
          </w:rPr>
          <w:t>3.2.1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Diagramas de casos de uso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1" w:history="1">
        <w:r w:rsidR="0041428F" w:rsidRPr="00FE5579">
          <w:rPr>
            <w:rStyle w:val="Hyperlink"/>
            <w:noProof/>
          </w:rPr>
          <w:t>3.2.1.1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Diagrama de casos de uso &lt;&lt; nome do diagrama de casos de uso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2" w:history="1">
        <w:r w:rsidR="0041428F" w:rsidRPr="00FE5579">
          <w:rPr>
            <w:rStyle w:val="Hyperlink"/>
            <w:noProof/>
          </w:rPr>
          <w:t>3.2.2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Casos de uso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3" w:history="1">
        <w:r w:rsidR="0041428F" w:rsidRPr="00FE5579">
          <w:rPr>
            <w:rStyle w:val="Hyperlink"/>
            <w:noProof/>
          </w:rPr>
          <w:t>3.2.2.1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Caso de uso &lt;&lt; nome do caso de uso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4" w:history="1">
        <w:r w:rsidR="0041428F" w:rsidRPr="00FE5579">
          <w:rPr>
            <w:rStyle w:val="Hyperlink"/>
            <w:noProof/>
          </w:rPr>
          <w:t>3.3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não funcionais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5" w:history="1">
        <w:r w:rsidR="0041428F" w:rsidRPr="00FE5579">
          <w:rPr>
            <w:rStyle w:val="Hyperlink"/>
            <w:noProof/>
          </w:rPr>
          <w:t>3.3.1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de desempenho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6" w:history="1">
        <w:r w:rsidR="0041428F" w:rsidRPr="00FE5579">
          <w:rPr>
            <w:rStyle w:val="Hyperlink"/>
            <w:noProof/>
          </w:rPr>
          <w:t>3.3.1.1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 de desempenho &lt;&lt; nome do requisito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7" w:history="1">
        <w:r w:rsidR="0041428F" w:rsidRPr="00FE5579">
          <w:rPr>
            <w:rStyle w:val="Hyperlink"/>
            <w:noProof/>
          </w:rPr>
          <w:t>3.3.2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Requisitos de dados persistentes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8" w:history="1">
        <w:r w:rsidR="0041428F" w:rsidRPr="00FE5579">
          <w:rPr>
            <w:rStyle w:val="Hyperlink"/>
            <w:noProof/>
          </w:rPr>
          <w:t>3.3.2.1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Diagrama de classes persistentes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899" w:history="1">
        <w:r w:rsidR="0041428F" w:rsidRPr="00FE5579">
          <w:rPr>
            <w:rStyle w:val="Hyperlink"/>
            <w:noProof/>
          </w:rPr>
          <w:t>3.3.2.2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Classes persistentes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0" w:history="1">
        <w:r w:rsidR="0041428F" w:rsidRPr="00FE5579">
          <w:rPr>
            <w:rStyle w:val="Hyperlink"/>
            <w:noProof/>
          </w:rPr>
          <w:t>3.3.2.3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Propriedades das classes persistentes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1" w:history="1">
        <w:r w:rsidR="0041428F" w:rsidRPr="00FE5579">
          <w:rPr>
            <w:rStyle w:val="Hyperlink"/>
            <w:noProof/>
          </w:rPr>
          <w:t>3.3.3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Restrições ao desenho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2" w:history="1">
        <w:r w:rsidR="0041428F" w:rsidRPr="00FE5579">
          <w:rPr>
            <w:rStyle w:val="Hyperlink"/>
            <w:noProof/>
          </w:rPr>
          <w:t>3.3.3.1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Restrição ao desenho &lt;&lt; nome da restrição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3" w:history="1">
        <w:r w:rsidR="0041428F" w:rsidRPr="00FE5579">
          <w:rPr>
            <w:rStyle w:val="Hyperlink"/>
            <w:noProof/>
          </w:rPr>
          <w:t>3.3.4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Atributos da qualidade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4" w:history="1">
        <w:r w:rsidR="0041428F" w:rsidRPr="00FE5579">
          <w:rPr>
            <w:rStyle w:val="Hyperlink"/>
            <w:noProof/>
          </w:rPr>
          <w:t>3.3.4.1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Atributo da qualidade &lt;&lt; nome do atributo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5" w:history="1">
        <w:r w:rsidR="0041428F" w:rsidRPr="00FE5579">
          <w:rPr>
            <w:rStyle w:val="Hyperlink"/>
            <w:noProof/>
          </w:rPr>
          <w:t>3.3.5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Outros requisitos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6" w:history="1">
        <w:r w:rsidR="0041428F" w:rsidRPr="00FE5579">
          <w:rPr>
            <w:rStyle w:val="Hyperlink"/>
            <w:noProof/>
          </w:rPr>
          <w:t>3.3.5.1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Requisito &lt;&lt; nome do requisito &gt;&gt;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28F" w:rsidRDefault="001D19E5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40514907" w:history="1">
        <w:r w:rsidR="0041428F" w:rsidRPr="00FE5579">
          <w:rPr>
            <w:rStyle w:val="Hyperlink"/>
            <w:noProof/>
          </w:rPr>
          <w:t>4</w:t>
        </w:r>
        <w:r w:rsidR="0041428F">
          <w:rPr>
            <w:noProof/>
            <w:sz w:val="24"/>
            <w:szCs w:val="24"/>
            <w:lang w:val="en-US" w:eastAsia="en-US"/>
          </w:rPr>
          <w:tab/>
        </w:r>
        <w:r w:rsidR="0041428F" w:rsidRPr="00FE5579">
          <w:rPr>
            <w:rStyle w:val="Hyperlink"/>
            <w:noProof/>
          </w:rPr>
          <w:t>Informação de suporte</w:t>
        </w:r>
        <w:r w:rsidR="0041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28F">
          <w:rPr>
            <w:noProof/>
            <w:webHidden/>
          </w:rPr>
          <w:instrText xml:space="preserve"> PAGEREF _Toc40514907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7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5A76" w:rsidRDefault="001D19E5">
      <w:pPr>
        <w:pStyle w:val="Corpodetexto"/>
      </w:pPr>
      <w:r>
        <w:fldChar w:fldCharType="end"/>
      </w:r>
    </w:p>
    <w:p w:rsidR="00065A76" w:rsidRDefault="00065A76">
      <w:pPr>
        <w:pStyle w:val="Ttulo2"/>
        <w:pageBreakBefore/>
      </w:pPr>
      <w:bookmarkStart w:id="16" w:name="_Toc481911619"/>
      <w:bookmarkStart w:id="17" w:name="_Toc40514852"/>
      <w:r>
        <w:lastRenderedPageBreak/>
        <w:t>Introdução</w:t>
      </w:r>
      <w:bookmarkEnd w:id="16"/>
      <w:bookmarkEnd w:id="17"/>
    </w:p>
    <w:p w:rsidR="00065A76" w:rsidRDefault="00065A76">
      <w:pPr>
        <w:pStyle w:val="Ttulo3"/>
      </w:pPr>
      <w:bookmarkStart w:id="18" w:name="_Toc481911620"/>
      <w:bookmarkStart w:id="19" w:name="_Toc40514853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894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  <w:rPr>
          <w:snapToGrid w:val="0"/>
        </w:rPr>
      </w:pPr>
    </w:p>
    <w:p w:rsidR="00065A76" w:rsidRDefault="00065A76">
      <w:pPr>
        <w:pStyle w:val="Ttulo3"/>
      </w:pPr>
      <w:bookmarkStart w:id="20" w:name="_Toc481911621"/>
      <w:bookmarkStart w:id="21" w:name="_Toc40514854"/>
      <w:r>
        <w:t>Escopo do produto</w:t>
      </w:r>
      <w:bookmarkEnd w:id="20"/>
      <w:bookmarkEnd w:id="21"/>
    </w:p>
    <w:p w:rsidR="00065A76" w:rsidRDefault="00065A76">
      <w:pPr>
        <w:pStyle w:val="Ttulo4"/>
      </w:pPr>
      <w:bookmarkStart w:id="22" w:name="_Toc40514855"/>
      <w:r>
        <w:t>Nome do produto e de seus componentes principais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1695"/>
        </w:trPr>
        <w:tc>
          <w:tcPr>
            <w:tcW w:w="8780" w:type="dxa"/>
          </w:tcPr>
          <w:p w:rsidR="00065A76" w:rsidRDefault="00065A76">
            <w:pPr>
              <w:pStyle w:val="Tabela"/>
              <w:rPr>
                <w:b/>
                <w:bCs/>
              </w:rPr>
            </w:pPr>
          </w:p>
        </w:tc>
      </w:tr>
    </w:tbl>
    <w:p w:rsidR="00065A76" w:rsidRDefault="00065A76">
      <w:pPr>
        <w:pStyle w:val="Corpodetexto"/>
        <w:rPr>
          <w:snapToGrid w:val="0"/>
        </w:rPr>
      </w:pPr>
    </w:p>
    <w:p w:rsidR="00065A76" w:rsidRDefault="00065A76">
      <w:pPr>
        <w:pStyle w:val="Ttulo4"/>
        <w:rPr>
          <w:snapToGrid w:val="0"/>
        </w:rPr>
      </w:pPr>
      <w:bookmarkStart w:id="23" w:name="_Toc40514856"/>
      <w:r>
        <w:rPr>
          <w:snapToGrid w:val="0"/>
        </w:rPr>
        <w:t>Missão do produto</w:t>
      </w:r>
      <w:bookmarkEnd w:id="23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1129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  <w:rPr>
          <w:snapToGrid w:val="0"/>
        </w:rPr>
      </w:pPr>
    </w:p>
    <w:p w:rsidR="00065A76" w:rsidRDefault="00065A76">
      <w:pPr>
        <w:pStyle w:val="Ttulo4"/>
        <w:rPr>
          <w:snapToGrid w:val="0"/>
        </w:rPr>
      </w:pPr>
      <w:bookmarkStart w:id="24" w:name="_Toc40514857"/>
      <w:r>
        <w:rPr>
          <w:snapToGrid w:val="0"/>
        </w:rPr>
        <w:t>Limites do produto</w:t>
      </w:r>
      <w:bookmarkEnd w:id="24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1309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  <w:rPr>
          <w:snapToGrid w:val="0"/>
        </w:rPr>
      </w:pPr>
    </w:p>
    <w:p w:rsidR="00065A76" w:rsidRDefault="00065A76">
      <w:pPr>
        <w:pStyle w:val="Ttulo4"/>
        <w:rPr>
          <w:snapToGrid w:val="0"/>
        </w:rPr>
      </w:pPr>
      <w:bookmarkStart w:id="25" w:name="_Toc40514858"/>
      <w:r>
        <w:rPr>
          <w:snapToGrid w:val="0"/>
        </w:rPr>
        <w:t>Benefícios do produto</w:t>
      </w:r>
      <w:bookmarkEnd w:id="2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225"/>
        <w:gridCol w:w="4515"/>
        <w:gridCol w:w="3119"/>
      </w:tblGrid>
      <w:tr w:rsidR="00065A76">
        <w:tc>
          <w:tcPr>
            <w:tcW w:w="122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1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Default="00065A76">
            <w:pPr>
              <w:pStyle w:val="Tabela"/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26" w:name="_Toc481911622"/>
      <w:bookmarkStart w:id="27" w:name="_Toc40514859"/>
      <w:r>
        <w:lastRenderedPageBreak/>
        <w:t>Materiais de referência</w:t>
      </w:r>
      <w:bookmarkEnd w:id="26"/>
      <w:bookmarkEnd w:id="2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225"/>
        <w:gridCol w:w="2106"/>
        <w:gridCol w:w="5528"/>
      </w:tblGrid>
      <w:tr w:rsidR="00065A76">
        <w:tc>
          <w:tcPr>
            <w:tcW w:w="122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Referência bibliográfica</w:t>
            </w: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28" w:name="_Toc481911623"/>
      <w:bookmarkStart w:id="29" w:name="_Toc40514860"/>
      <w:r>
        <w:t>Definições e siglas</w:t>
      </w:r>
      <w:bookmarkEnd w:id="28"/>
      <w:bookmarkEnd w:id="2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225"/>
        <w:gridCol w:w="2106"/>
        <w:gridCol w:w="5528"/>
      </w:tblGrid>
      <w:tr w:rsidR="00065A76">
        <w:tc>
          <w:tcPr>
            <w:tcW w:w="122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Sigla</w:t>
            </w:r>
          </w:p>
        </w:tc>
        <w:tc>
          <w:tcPr>
            <w:tcW w:w="552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Definição</w:t>
            </w: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c>
          <w:tcPr>
            <w:tcW w:w="1225" w:type="dxa"/>
          </w:tcPr>
          <w:p w:rsidR="00065A76" w:rsidRDefault="00065A7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30" w:name="_Toc481911624"/>
      <w:bookmarkStart w:id="31" w:name="_Toc40514861"/>
      <w:r>
        <w:t>Visão geral deste documento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4779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2"/>
      </w:pPr>
      <w:bookmarkStart w:id="32" w:name="_Toc481911625"/>
      <w:bookmarkStart w:id="33" w:name="_Toc40514862"/>
      <w:r>
        <w:lastRenderedPageBreak/>
        <w:t>Descrição geral do produto</w:t>
      </w:r>
      <w:bookmarkEnd w:id="32"/>
      <w:bookmarkEnd w:id="33"/>
    </w:p>
    <w:p w:rsidR="00065A76" w:rsidRDefault="00065A76">
      <w:pPr>
        <w:pStyle w:val="Ttulo3"/>
      </w:pPr>
      <w:bookmarkStart w:id="34" w:name="_Toc481911626"/>
      <w:bookmarkStart w:id="35" w:name="_Toc40514863"/>
      <w:r>
        <w:t>Perspectiva do produto</w:t>
      </w:r>
      <w:bookmarkEnd w:id="34"/>
      <w:bookmarkEnd w:id="35"/>
    </w:p>
    <w:p w:rsidR="00065A76" w:rsidRDefault="00065A76">
      <w:pPr>
        <w:pStyle w:val="Ttulo4"/>
      </w:pPr>
      <w:bookmarkStart w:id="36" w:name="_Toc40514864"/>
      <w:r>
        <w:t>Diagrama de contexto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4679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37" w:name="_Toc40514865"/>
      <w:r>
        <w:t>Interfaces de usuário</w:t>
      </w:r>
      <w:bookmarkEnd w:id="3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1417"/>
        <w:gridCol w:w="1418"/>
        <w:gridCol w:w="1842"/>
        <w:gridCol w:w="3119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1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1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2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38" w:name="_Toc40514866"/>
      <w:r>
        <w:t>Interfaces de hardware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1407"/>
        <w:gridCol w:w="1440"/>
        <w:gridCol w:w="1800"/>
        <w:gridCol w:w="3149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0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4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</w:pPr>
          </w:p>
        </w:tc>
        <w:tc>
          <w:tcPr>
            <w:tcW w:w="1800" w:type="dxa"/>
          </w:tcPr>
          <w:p w:rsidR="00065A76" w:rsidRDefault="00065A76">
            <w:pPr>
              <w:pStyle w:val="Tabela"/>
            </w:pPr>
          </w:p>
        </w:tc>
        <w:tc>
          <w:tcPr>
            <w:tcW w:w="3149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</w:pPr>
          </w:p>
        </w:tc>
        <w:tc>
          <w:tcPr>
            <w:tcW w:w="1800" w:type="dxa"/>
          </w:tcPr>
          <w:p w:rsidR="00065A76" w:rsidRDefault="00065A76">
            <w:pPr>
              <w:pStyle w:val="Tabela"/>
            </w:pPr>
          </w:p>
        </w:tc>
        <w:tc>
          <w:tcPr>
            <w:tcW w:w="3149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39" w:name="_Toc40514867"/>
      <w:r>
        <w:lastRenderedPageBreak/>
        <w:t>Interfaces de software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1134"/>
        <w:gridCol w:w="1275"/>
        <w:gridCol w:w="1843"/>
        <w:gridCol w:w="3544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134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27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44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40" w:name="_Toc40514868"/>
      <w:r>
        <w:t>Interfaces de comunicação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1407"/>
        <w:gridCol w:w="1320"/>
        <w:gridCol w:w="1560"/>
        <w:gridCol w:w="3509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2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56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0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41" w:name="_Toc40514869"/>
      <w:r>
        <w:t>Restrições de memória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Limites aplicáveis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42" w:name="_Toc40514870"/>
      <w:r>
        <w:t>Modos de operação</w:t>
      </w:r>
      <w:bookmarkEnd w:id="4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Detalhes de operação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43" w:name="_Toc40514871"/>
      <w:r>
        <w:t>Requisitos de adaptação ao ambiente</w:t>
      </w:r>
      <w:bookmarkEnd w:id="4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Requisito</w:t>
            </w:r>
          </w:p>
        </w:tc>
        <w:tc>
          <w:tcPr>
            <w:tcW w:w="458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 xml:space="preserve">Detalhes 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44" w:name="_Toc481911627"/>
      <w:bookmarkStart w:id="45" w:name="_Toc40514872"/>
      <w:r>
        <w:lastRenderedPageBreak/>
        <w:t>Funções do produto</w:t>
      </w:r>
      <w:bookmarkEnd w:id="44"/>
      <w:bookmarkEnd w:id="4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46" w:name="_Toc481911628"/>
      <w:bookmarkStart w:id="47" w:name="_Toc40514873"/>
      <w:r>
        <w:t>Usuários e sistemas externos</w:t>
      </w:r>
      <w:bookmarkEnd w:id="46"/>
      <w:bookmarkEnd w:id="47"/>
    </w:p>
    <w:p w:rsidR="00065A76" w:rsidRDefault="00065A76">
      <w:pPr>
        <w:pStyle w:val="Ttulo4"/>
      </w:pPr>
      <w:bookmarkStart w:id="48" w:name="_Toc40514874"/>
      <w:r>
        <w:t>Descrição</w:t>
      </w:r>
      <w:bookmarkEnd w:id="48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268"/>
        <w:gridCol w:w="5528"/>
      </w:tblGrid>
      <w:tr w:rsidR="00065A76"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065A76"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065A76" w:rsidRDefault="00065A76">
            <w:pPr>
              <w:pStyle w:val="Tabela"/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065A76" w:rsidRDefault="00065A76">
            <w:pPr>
              <w:pStyle w:val="Tabela"/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065A76" w:rsidRDefault="00065A76">
            <w:pPr>
              <w:pStyle w:val="Tabela"/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065A76" w:rsidRDefault="00065A76">
            <w:pPr>
              <w:pStyle w:val="Tabela"/>
            </w:pPr>
          </w:p>
        </w:tc>
        <w:tc>
          <w:tcPr>
            <w:tcW w:w="5528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49" w:name="_Toc40514875"/>
      <w:r>
        <w:t>Características dos usuários</w:t>
      </w:r>
      <w:bookmarkEnd w:id="49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276"/>
        <w:gridCol w:w="1418"/>
        <w:gridCol w:w="1275"/>
        <w:gridCol w:w="1843"/>
        <w:gridCol w:w="1701"/>
      </w:tblGrid>
      <w:tr w:rsidR="00065A76">
        <w:trPr>
          <w:cantSplit/>
        </w:trPr>
        <w:tc>
          <w:tcPr>
            <w:tcW w:w="1204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8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uso</w:t>
            </w:r>
          </w:p>
        </w:tc>
        <w:tc>
          <w:tcPr>
            <w:tcW w:w="127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1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065A76">
        <w:trPr>
          <w:cantSplit/>
        </w:trPr>
        <w:tc>
          <w:tcPr>
            <w:tcW w:w="1204" w:type="dxa"/>
          </w:tcPr>
          <w:p w:rsidR="00065A76" w:rsidRDefault="00065A7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065A76" w:rsidRDefault="00065A76">
            <w:pPr>
              <w:pStyle w:val="Tabela"/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</w:pPr>
          </w:p>
        </w:tc>
        <w:tc>
          <w:tcPr>
            <w:tcW w:w="1701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204" w:type="dxa"/>
          </w:tcPr>
          <w:p w:rsidR="00065A76" w:rsidRDefault="00065A7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065A76" w:rsidRDefault="00065A76">
            <w:pPr>
              <w:pStyle w:val="Tabela"/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</w:pPr>
          </w:p>
        </w:tc>
        <w:tc>
          <w:tcPr>
            <w:tcW w:w="1701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204" w:type="dxa"/>
          </w:tcPr>
          <w:p w:rsidR="00065A76" w:rsidRDefault="00065A7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065A76" w:rsidRDefault="00065A76">
            <w:pPr>
              <w:pStyle w:val="Tabela"/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</w:pPr>
          </w:p>
        </w:tc>
        <w:tc>
          <w:tcPr>
            <w:tcW w:w="1701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204" w:type="dxa"/>
          </w:tcPr>
          <w:p w:rsidR="00065A76" w:rsidRDefault="00065A7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065A76" w:rsidRDefault="00065A76">
            <w:pPr>
              <w:pStyle w:val="Tabela"/>
            </w:pPr>
          </w:p>
        </w:tc>
        <w:tc>
          <w:tcPr>
            <w:tcW w:w="1418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1843" w:type="dxa"/>
          </w:tcPr>
          <w:p w:rsidR="00065A76" w:rsidRDefault="00065A76">
            <w:pPr>
              <w:pStyle w:val="Tabela"/>
            </w:pPr>
          </w:p>
        </w:tc>
        <w:tc>
          <w:tcPr>
            <w:tcW w:w="1701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50" w:name="_Toc481911629"/>
      <w:bookmarkStart w:id="51" w:name="_Toc40514876"/>
      <w:r>
        <w:lastRenderedPageBreak/>
        <w:t>Restrições</w:t>
      </w:r>
      <w:bookmarkEnd w:id="50"/>
      <w:bookmarkEnd w:id="51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065A76" w:rsidRDefault="00065A76">
            <w:pPr>
              <w:pStyle w:val="Tabela"/>
            </w:pPr>
          </w:p>
        </w:tc>
        <w:tc>
          <w:tcPr>
            <w:tcW w:w="5640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065A76" w:rsidRDefault="00065A76">
            <w:pPr>
              <w:pStyle w:val="Tabela"/>
            </w:pPr>
          </w:p>
        </w:tc>
        <w:tc>
          <w:tcPr>
            <w:tcW w:w="5640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065A76" w:rsidRDefault="00065A76">
            <w:pPr>
              <w:pStyle w:val="Tabela"/>
            </w:pPr>
          </w:p>
        </w:tc>
        <w:tc>
          <w:tcPr>
            <w:tcW w:w="5640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065A76" w:rsidRDefault="00065A76">
            <w:pPr>
              <w:pStyle w:val="Tabela"/>
            </w:pPr>
          </w:p>
        </w:tc>
        <w:tc>
          <w:tcPr>
            <w:tcW w:w="5640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065A76" w:rsidRDefault="00065A76">
            <w:pPr>
              <w:pStyle w:val="Tabela"/>
            </w:pPr>
          </w:p>
        </w:tc>
        <w:tc>
          <w:tcPr>
            <w:tcW w:w="564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52" w:name="_Toc481911630"/>
      <w:bookmarkStart w:id="53" w:name="_Toc40514877"/>
      <w:r>
        <w:t>Hipóteses de trabalho</w:t>
      </w:r>
      <w:bookmarkEnd w:id="52"/>
      <w:bookmarkEnd w:id="5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4167"/>
        <w:gridCol w:w="3487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065A76" w:rsidRDefault="00065A76">
            <w:pPr>
              <w:pStyle w:val="Tabela"/>
            </w:pPr>
          </w:p>
        </w:tc>
        <w:tc>
          <w:tcPr>
            <w:tcW w:w="348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065A76" w:rsidRDefault="00065A76">
            <w:pPr>
              <w:pStyle w:val="Tabela"/>
            </w:pPr>
          </w:p>
        </w:tc>
        <w:tc>
          <w:tcPr>
            <w:tcW w:w="348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065A76" w:rsidRDefault="00065A76">
            <w:pPr>
              <w:pStyle w:val="Tabela"/>
            </w:pPr>
          </w:p>
        </w:tc>
        <w:tc>
          <w:tcPr>
            <w:tcW w:w="348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065A76" w:rsidRDefault="00065A76">
            <w:pPr>
              <w:pStyle w:val="Tabela"/>
            </w:pPr>
          </w:p>
        </w:tc>
        <w:tc>
          <w:tcPr>
            <w:tcW w:w="348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065A76" w:rsidRDefault="00065A76">
            <w:pPr>
              <w:pStyle w:val="Tabela"/>
            </w:pPr>
          </w:p>
        </w:tc>
        <w:tc>
          <w:tcPr>
            <w:tcW w:w="3487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  <w:keepLines/>
      </w:pPr>
      <w:bookmarkStart w:id="54" w:name="_Toc481911631"/>
      <w:bookmarkStart w:id="55" w:name="_Toc40514878"/>
      <w:r>
        <w:t>Requisitos adiados</w:t>
      </w:r>
      <w:bookmarkEnd w:id="54"/>
      <w:bookmarkEnd w:id="5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3402"/>
        <w:gridCol w:w="4252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2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065A76" w:rsidRDefault="00065A76">
            <w:pPr>
              <w:pStyle w:val="Tabela"/>
            </w:pPr>
          </w:p>
        </w:tc>
        <w:tc>
          <w:tcPr>
            <w:tcW w:w="4252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065A76" w:rsidRDefault="00065A76">
            <w:pPr>
              <w:pStyle w:val="Tabela"/>
            </w:pPr>
          </w:p>
        </w:tc>
        <w:tc>
          <w:tcPr>
            <w:tcW w:w="4252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065A76" w:rsidRDefault="00065A76">
            <w:pPr>
              <w:pStyle w:val="Tabela"/>
            </w:pPr>
          </w:p>
        </w:tc>
        <w:tc>
          <w:tcPr>
            <w:tcW w:w="4252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065A76" w:rsidRDefault="00065A76">
            <w:pPr>
              <w:pStyle w:val="Tabela"/>
            </w:pPr>
          </w:p>
        </w:tc>
        <w:tc>
          <w:tcPr>
            <w:tcW w:w="4252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065A76" w:rsidRDefault="00065A76">
            <w:pPr>
              <w:pStyle w:val="Tabela"/>
            </w:pPr>
          </w:p>
        </w:tc>
        <w:tc>
          <w:tcPr>
            <w:tcW w:w="425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2"/>
      </w:pPr>
      <w:bookmarkStart w:id="56" w:name="_Toc481911632"/>
      <w:bookmarkStart w:id="57" w:name="_Toc40514879"/>
      <w:r>
        <w:lastRenderedPageBreak/>
        <w:t>Requisitos específicos</w:t>
      </w:r>
      <w:bookmarkEnd w:id="56"/>
      <w:bookmarkEnd w:id="57"/>
    </w:p>
    <w:p w:rsidR="00065A76" w:rsidRDefault="00065A76">
      <w:pPr>
        <w:pStyle w:val="Ttulo3"/>
      </w:pPr>
      <w:bookmarkStart w:id="58" w:name="_Toc481911633"/>
      <w:bookmarkStart w:id="59" w:name="_Toc40514880"/>
      <w:r>
        <w:t>Requisitos de interface externa</w:t>
      </w:r>
      <w:bookmarkEnd w:id="58"/>
      <w:bookmarkEnd w:id="59"/>
    </w:p>
    <w:p w:rsidR="00065A76" w:rsidRDefault="00065A76">
      <w:pPr>
        <w:pStyle w:val="Ttulo4"/>
      </w:pPr>
      <w:bookmarkStart w:id="60" w:name="_Toc40514881"/>
      <w:r>
        <w:t>Interfaces de usuário</w:t>
      </w:r>
      <w:bookmarkEnd w:id="60"/>
    </w:p>
    <w:p w:rsidR="00065A76" w:rsidRDefault="00065A76">
      <w:pPr>
        <w:pStyle w:val="Ttulo5"/>
        <w:keepLines/>
      </w:pPr>
      <w:bookmarkStart w:id="61" w:name="_Toc40514882"/>
      <w:r>
        <w:t>Interface de usuário &lt;&lt; nome da interface &gt;&gt;</w:t>
      </w:r>
      <w:bookmarkEnd w:id="61"/>
    </w:p>
    <w:p w:rsidR="00065A76" w:rsidRDefault="00065A76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7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7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065A76">
        <w:trPr>
          <w:cantSplit/>
          <w:trHeight w:val="134"/>
        </w:trPr>
        <w:tc>
          <w:tcPr>
            <w:tcW w:w="93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155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Restrições</w:t>
            </w:r>
          </w:p>
        </w:tc>
      </w:tr>
      <w:tr w:rsidR="00065A76">
        <w:trPr>
          <w:cantSplit/>
          <w:trHeight w:val="335"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35" w:type="dxa"/>
          </w:tcPr>
          <w:p w:rsidR="00065A76" w:rsidRDefault="00065A7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065A76" w:rsidRDefault="00065A76">
            <w:pPr>
              <w:pStyle w:val="Tabela"/>
            </w:pPr>
          </w:p>
        </w:tc>
        <w:tc>
          <w:tcPr>
            <w:tcW w:w="1315" w:type="dxa"/>
          </w:tcPr>
          <w:p w:rsidR="00065A76" w:rsidRDefault="00065A76">
            <w:pPr>
              <w:pStyle w:val="Tabela"/>
            </w:pPr>
          </w:p>
        </w:tc>
        <w:tc>
          <w:tcPr>
            <w:tcW w:w="1134" w:type="dxa"/>
          </w:tcPr>
          <w:p w:rsidR="00065A76" w:rsidRDefault="00065A76">
            <w:pPr>
              <w:pStyle w:val="Tabela"/>
            </w:pPr>
          </w:p>
        </w:tc>
        <w:tc>
          <w:tcPr>
            <w:tcW w:w="1275" w:type="dxa"/>
          </w:tcPr>
          <w:p w:rsidR="00065A76" w:rsidRDefault="00065A76">
            <w:pPr>
              <w:pStyle w:val="Tabela"/>
            </w:pPr>
          </w:p>
        </w:tc>
        <w:tc>
          <w:tcPr>
            <w:tcW w:w="993" w:type="dxa"/>
          </w:tcPr>
          <w:p w:rsidR="00065A76" w:rsidRDefault="00065A76">
            <w:pPr>
              <w:pStyle w:val="Tabela"/>
            </w:pPr>
          </w:p>
        </w:tc>
        <w:tc>
          <w:tcPr>
            <w:tcW w:w="1984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lastRenderedPageBreak/>
        <w:t>Comandos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1559"/>
        <w:gridCol w:w="4253"/>
        <w:gridCol w:w="2457"/>
      </w:tblGrid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cantSplit/>
        </w:trPr>
        <w:tc>
          <w:tcPr>
            <w:tcW w:w="921" w:type="dxa"/>
          </w:tcPr>
          <w:p w:rsidR="00065A76" w:rsidRDefault="00065A7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065A76" w:rsidRDefault="00065A76">
            <w:pPr>
              <w:pStyle w:val="Tabela"/>
            </w:pPr>
          </w:p>
        </w:tc>
        <w:tc>
          <w:tcPr>
            <w:tcW w:w="4253" w:type="dxa"/>
          </w:tcPr>
          <w:p w:rsidR="00065A76" w:rsidRDefault="00065A76">
            <w:pPr>
              <w:pStyle w:val="Tabela"/>
            </w:pPr>
          </w:p>
        </w:tc>
        <w:tc>
          <w:tcPr>
            <w:tcW w:w="2457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241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  <w:keepNext w:val="0"/>
      </w:pPr>
      <w:bookmarkStart w:id="62" w:name="_Toc40514883"/>
      <w:r>
        <w:t>Interfaces de hardware</w:t>
      </w:r>
      <w:bookmarkEnd w:id="62"/>
    </w:p>
    <w:p w:rsidR="00065A76" w:rsidRDefault="00065A76">
      <w:pPr>
        <w:pStyle w:val="Ttulo5"/>
        <w:keepLines/>
      </w:pPr>
      <w:bookmarkStart w:id="63" w:name="_Toc40514884"/>
      <w:r>
        <w:t>Interface de hardware &lt;&lt; nome da interface &gt;&gt;</w:t>
      </w:r>
      <w:bookmarkEnd w:id="63"/>
    </w:p>
    <w:p w:rsidR="00065A76" w:rsidRDefault="00065A76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74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241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  <w:keepNext w:val="0"/>
      </w:pPr>
      <w:bookmarkStart w:id="64" w:name="_Toc40514885"/>
      <w:r>
        <w:lastRenderedPageBreak/>
        <w:t>Interfaces de software</w:t>
      </w:r>
      <w:bookmarkEnd w:id="64"/>
    </w:p>
    <w:p w:rsidR="00065A76" w:rsidRDefault="00065A76">
      <w:pPr>
        <w:pStyle w:val="Ttulo5"/>
        <w:keepLines/>
      </w:pPr>
      <w:bookmarkStart w:id="65" w:name="_Toc40514886"/>
      <w:r>
        <w:t>Interface de software</w:t>
      </w:r>
      <w:proofErr w:type="gramStart"/>
      <w:r>
        <w:t xml:space="preserve">  </w:t>
      </w:r>
      <w:proofErr w:type="gramEnd"/>
      <w:r>
        <w:t>&lt;&lt; nome da interface &gt;&gt;</w:t>
      </w:r>
      <w:bookmarkEnd w:id="65"/>
    </w:p>
    <w:p w:rsidR="00065A76" w:rsidRDefault="00065A76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62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241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  <w:keepLines/>
      </w:pPr>
      <w:bookmarkStart w:id="66" w:name="_Toc40514887"/>
      <w:r>
        <w:t>Interfaces de comunicação</w:t>
      </w:r>
      <w:bookmarkEnd w:id="66"/>
    </w:p>
    <w:p w:rsidR="00065A76" w:rsidRDefault="00065A76">
      <w:pPr>
        <w:pStyle w:val="Ttulo5"/>
        <w:keepLines/>
      </w:pPr>
      <w:bookmarkStart w:id="67" w:name="_Toc40514888"/>
      <w:r>
        <w:t>Interface de comunicação</w:t>
      </w:r>
      <w:proofErr w:type="gramStart"/>
      <w:r>
        <w:t xml:space="preserve">  </w:t>
      </w:r>
      <w:proofErr w:type="gramEnd"/>
      <w:r>
        <w:t>&lt;&lt; nome da interface &gt;&gt;</w:t>
      </w:r>
      <w:bookmarkEnd w:id="67"/>
    </w:p>
    <w:p w:rsidR="00065A76" w:rsidRDefault="00065A76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50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62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241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68" w:name="_Toc481911634"/>
      <w:bookmarkStart w:id="69" w:name="_Toc40514889"/>
      <w:r>
        <w:t>Requisitos funcionais</w:t>
      </w:r>
      <w:bookmarkEnd w:id="68"/>
      <w:bookmarkEnd w:id="69"/>
    </w:p>
    <w:p w:rsidR="00065A76" w:rsidRDefault="00065A76">
      <w:pPr>
        <w:pStyle w:val="Ttulo4"/>
      </w:pPr>
      <w:bookmarkStart w:id="70" w:name="_Toc40514890"/>
      <w:r>
        <w:t>Diagramas de casos de uso</w:t>
      </w:r>
      <w:bookmarkEnd w:id="70"/>
    </w:p>
    <w:p w:rsidR="00065A76" w:rsidRDefault="00065A76">
      <w:pPr>
        <w:pStyle w:val="Ttulo5"/>
      </w:pPr>
      <w:bookmarkStart w:id="71" w:name="_Toc40514891"/>
      <w:r>
        <w:t>Diagrama de casos de uso &lt;&lt; nome do diagrama de casos de uso &gt;&gt;</w:t>
      </w:r>
      <w:bookmarkEnd w:id="71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65A76">
        <w:trPr>
          <w:trHeight w:val="6003"/>
        </w:trPr>
        <w:tc>
          <w:tcPr>
            <w:tcW w:w="87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72" w:name="_Toc40514892"/>
      <w:r>
        <w:t>Casos de uso</w:t>
      </w:r>
      <w:bookmarkEnd w:id="72"/>
    </w:p>
    <w:p w:rsidR="00065A76" w:rsidRDefault="00065A76">
      <w:pPr>
        <w:pStyle w:val="Ttulo5"/>
      </w:pPr>
      <w:bookmarkStart w:id="73" w:name="_Toc40514893"/>
      <w:r>
        <w:t>Caso de uso &lt;&lt; nome do caso de uso &gt;&gt;</w:t>
      </w:r>
      <w:bookmarkEnd w:id="73"/>
    </w:p>
    <w:p w:rsidR="00065A76" w:rsidRDefault="00065A76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2429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Subfluxos</w:t>
      </w:r>
    </w:p>
    <w:p w:rsidR="00065A76" w:rsidRDefault="00065A76">
      <w:pPr>
        <w:pStyle w:val="Ttulo7"/>
      </w:pPr>
      <w:r>
        <w:t>Subfluxo &lt;&lt; nome do subfluxo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3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Fluxos alternativos</w:t>
      </w:r>
    </w:p>
    <w:p w:rsidR="00065A76" w:rsidRDefault="00065A76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065A76">
        <w:trPr>
          <w:trHeight w:val="570"/>
        </w:trPr>
        <w:tc>
          <w:tcPr>
            <w:tcW w:w="1488" w:type="dxa"/>
          </w:tcPr>
          <w:p w:rsidR="00065A76" w:rsidRDefault="00065A7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4" w:type="dxa"/>
          </w:tcPr>
          <w:p w:rsidR="00065A76" w:rsidRDefault="00065A76">
            <w:pPr>
              <w:pStyle w:val="Tabela"/>
            </w:pPr>
          </w:p>
        </w:tc>
      </w:tr>
      <w:tr w:rsidR="00065A76">
        <w:trPr>
          <w:trHeight w:val="2659"/>
        </w:trPr>
        <w:tc>
          <w:tcPr>
            <w:tcW w:w="1488" w:type="dxa"/>
          </w:tcPr>
          <w:p w:rsidR="00065A76" w:rsidRDefault="00065A7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4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065A76">
        <w:trPr>
          <w:trHeight w:val="3080"/>
        </w:trPr>
        <w:tc>
          <w:tcPr>
            <w:tcW w:w="914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6"/>
      </w:pPr>
      <w:r>
        <w:lastRenderedPageBreak/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065A76">
        <w:trPr>
          <w:trHeight w:val="1241"/>
        </w:trPr>
        <w:tc>
          <w:tcPr>
            <w:tcW w:w="914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3"/>
      </w:pPr>
      <w:bookmarkStart w:id="74" w:name="_Toc481911635"/>
      <w:bookmarkStart w:id="75" w:name="_Toc40514894"/>
      <w:r>
        <w:t>Requisitos não funcionais</w:t>
      </w:r>
      <w:bookmarkEnd w:id="74"/>
      <w:bookmarkEnd w:id="75"/>
    </w:p>
    <w:p w:rsidR="00065A76" w:rsidRDefault="00065A76">
      <w:pPr>
        <w:pStyle w:val="Ttulo4"/>
      </w:pPr>
      <w:bookmarkStart w:id="76" w:name="_Toc40514895"/>
      <w:r>
        <w:t>Requisitos de desempenho</w:t>
      </w:r>
      <w:bookmarkEnd w:id="76"/>
    </w:p>
    <w:p w:rsidR="00065A76" w:rsidRDefault="00065A76">
      <w:pPr>
        <w:pStyle w:val="Ttulo5"/>
      </w:pPr>
      <w:bookmarkStart w:id="77" w:name="_Toc40514896"/>
      <w:r>
        <w:t>Requisito de desempenho &lt;&lt; nome do requisito &gt;&gt;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9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78" w:name="_Toc40514897"/>
      <w:r>
        <w:t>Requisitos de dados persistentes</w:t>
      </w:r>
      <w:bookmarkEnd w:id="78"/>
    </w:p>
    <w:p w:rsidR="00065A76" w:rsidRDefault="00065A76">
      <w:pPr>
        <w:pStyle w:val="Ttulo5"/>
        <w:keepLines/>
      </w:pPr>
      <w:bookmarkStart w:id="79" w:name="_Toc40514898"/>
      <w:r>
        <w:t>Diagrama de classes persistentes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49"/>
      </w:tblGrid>
      <w:tr w:rsidR="00065A76">
        <w:trPr>
          <w:trHeight w:val="1608"/>
        </w:trPr>
        <w:tc>
          <w:tcPr>
            <w:tcW w:w="8449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5"/>
      </w:pPr>
      <w:bookmarkStart w:id="80" w:name="_Toc40514899"/>
      <w:r>
        <w:t>Classes persistentes</w:t>
      </w:r>
      <w:bookmarkEnd w:id="80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4589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  <w:tr w:rsidR="00065A76">
        <w:trPr>
          <w:cantSplit/>
        </w:trPr>
        <w:tc>
          <w:tcPr>
            <w:tcW w:w="1063" w:type="dxa"/>
          </w:tcPr>
          <w:p w:rsidR="00065A76" w:rsidRDefault="00065A7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065A76" w:rsidRDefault="00065A76">
            <w:pPr>
              <w:pStyle w:val="Tabela"/>
              <w:rPr>
                <w:snapToGrid w:val="0"/>
              </w:rPr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5"/>
      </w:pPr>
      <w:bookmarkStart w:id="81" w:name="_Toc40514900"/>
      <w:r>
        <w:lastRenderedPageBreak/>
        <w:t>Propriedades das classes persistentes</w:t>
      </w:r>
      <w:bookmarkEnd w:id="81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46"/>
        <w:gridCol w:w="1301"/>
        <w:gridCol w:w="1440"/>
        <w:gridCol w:w="1440"/>
        <w:gridCol w:w="1260"/>
        <w:gridCol w:w="1980"/>
      </w:tblGrid>
      <w:tr w:rsidR="00065A76">
        <w:tc>
          <w:tcPr>
            <w:tcW w:w="1346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consulta (por dia)</w:t>
            </w: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0" w:type="dxa"/>
          </w:tcPr>
          <w:p w:rsidR="00065A76" w:rsidRDefault="00065A7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  <w:tr w:rsidR="00065A76">
        <w:tc>
          <w:tcPr>
            <w:tcW w:w="1346" w:type="dxa"/>
          </w:tcPr>
          <w:p w:rsidR="00065A76" w:rsidRDefault="00065A7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065A76" w:rsidRDefault="00065A76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065A76" w:rsidRDefault="00065A76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82" w:name="_Toc40514901"/>
      <w:r>
        <w:t>Restrições ao desenho</w:t>
      </w:r>
      <w:bookmarkEnd w:id="82"/>
    </w:p>
    <w:p w:rsidR="00065A76" w:rsidRDefault="00065A76">
      <w:pPr>
        <w:pStyle w:val="Ttulo5"/>
      </w:pPr>
      <w:bookmarkStart w:id="83" w:name="_Toc40514902"/>
      <w:r>
        <w:t>Restrição ao desenho &lt;&lt; nome da restrição &gt;&gt;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9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84" w:name="_Toc40514903"/>
      <w:r>
        <w:t>Atributos da qualidade</w:t>
      </w:r>
      <w:bookmarkEnd w:id="84"/>
    </w:p>
    <w:p w:rsidR="00065A76" w:rsidRDefault="00065A76">
      <w:pPr>
        <w:pStyle w:val="Ttulo5"/>
      </w:pPr>
      <w:bookmarkStart w:id="85" w:name="_Toc40514904"/>
      <w:r>
        <w:t>Atributo da qualidade &lt;&lt; nome do atributo &gt;&gt;</w:t>
      </w:r>
      <w:bookmarkEnd w:id="85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9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4"/>
      </w:pPr>
      <w:bookmarkStart w:id="86" w:name="_Toc40514905"/>
      <w:r>
        <w:t>Outros requisitos</w:t>
      </w:r>
      <w:bookmarkEnd w:id="86"/>
    </w:p>
    <w:p w:rsidR="00065A76" w:rsidRDefault="00065A76">
      <w:pPr>
        <w:pStyle w:val="Ttulo5"/>
      </w:pPr>
      <w:bookmarkStart w:id="87" w:name="_Toc40514906"/>
      <w:r>
        <w:t>Requisito &lt;&lt; nome do requisito &gt;&gt;</w:t>
      </w:r>
      <w:bookmarkEnd w:id="87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>
        <w:trPr>
          <w:trHeight w:val="1193"/>
        </w:trPr>
        <w:tc>
          <w:tcPr>
            <w:tcW w:w="9212" w:type="dxa"/>
          </w:tcPr>
          <w:p w:rsidR="00065A76" w:rsidRDefault="00065A76">
            <w:pPr>
              <w:pStyle w:val="Tabela"/>
            </w:pPr>
          </w:p>
        </w:tc>
      </w:tr>
    </w:tbl>
    <w:p w:rsidR="00065A76" w:rsidRDefault="00065A76">
      <w:pPr>
        <w:pStyle w:val="Corpodetexto"/>
      </w:pPr>
    </w:p>
    <w:p w:rsidR="00065A76" w:rsidRDefault="00065A76">
      <w:pPr>
        <w:pStyle w:val="Ttulo2"/>
        <w:keepLines/>
        <w:pageBreakBefore/>
      </w:pPr>
      <w:bookmarkStart w:id="88" w:name="_Toc481911636"/>
      <w:bookmarkStart w:id="89" w:name="_Toc40514907"/>
      <w:r>
        <w:lastRenderedPageBreak/>
        <w:t>Informação de suporte</w:t>
      </w:r>
      <w:bookmarkEnd w:id="88"/>
      <w:bookmarkEnd w:id="89"/>
    </w:p>
    <w:p w:rsidR="00065A76" w:rsidRDefault="00065A76">
      <w:pPr>
        <w:pStyle w:val="Corpodetexto"/>
      </w:pPr>
    </w:p>
    <w:sectPr w:rsidR="00065A76" w:rsidSect="001D19E5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395" w:rsidRDefault="00DA7395">
      <w:r>
        <w:separator/>
      </w:r>
    </w:p>
  </w:endnote>
  <w:endnote w:type="continuationSeparator" w:id="0">
    <w:p w:rsidR="00DA7395" w:rsidRDefault="00DA7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76" w:rsidRDefault="001D19E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65A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669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A76" w:rsidRDefault="00065A76">
    <w:pPr>
      <w:pStyle w:val="Rodap"/>
    </w:pPr>
    <w:r>
      <w:t>&lt; organização &gt;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76" w:rsidRDefault="001D19E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65A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669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065A76" w:rsidRDefault="00065A76">
    <w:pPr>
      <w:jc w:val="right"/>
    </w:pPr>
    <w:r>
      <w:t>&lt; organização &gt;</w:t>
    </w:r>
  </w:p>
  <w:p w:rsidR="00065A76" w:rsidRDefault="00065A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395" w:rsidRDefault="00DA7395">
      <w:r>
        <w:separator/>
      </w:r>
    </w:p>
  </w:footnote>
  <w:footnote w:type="continuationSeparator" w:id="0">
    <w:p w:rsidR="00DA7395" w:rsidRDefault="00DA7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76" w:rsidRDefault="00065A76">
    <w:pPr>
      <w:pStyle w:val="Cabealho"/>
    </w:pPr>
    <w:r>
      <w:t>Projeto &lt; nome do projeto 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76" w:rsidRDefault="00065A76">
    <w:pPr>
      <w:pStyle w:val="Cabealho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3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4"/>
  </w:num>
  <w:num w:numId="4">
    <w:abstractNumId w:val="15"/>
  </w:num>
  <w:num w:numId="5">
    <w:abstractNumId w:val="9"/>
  </w:num>
  <w:num w:numId="6">
    <w:abstractNumId w:val="19"/>
  </w:num>
  <w:num w:numId="7">
    <w:abstractNumId w:val="21"/>
  </w:num>
  <w:num w:numId="8">
    <w:abstractNumId w:val="0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6"/>
  </w:num>
  <w:num w:numId="17">
    <w:abstractNumId w:val="5"/>
  </w:num>
  <w:num w:numId="18">
    <w:abstractNumId w:val="23"/>
  </w:num>
  <w:num w:numId="19">
    <w:abstractNumId w:val="8"/>
  </w:num>
  <w:num w:numId="20">
    <w:abstractNumId w:val="1"/>
  </w:num>
  <w:num w:numId="21">
    <w:abstractNumId w:val="13"/>
  </w:num>
  <w:num w:numId="22">
    <w:abstractNumId w:val="3"/>
  </w:num>
  <w:num w:numId="23">
    <w:abstractNumId w:val="14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3F01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9E5"/>
    <w:rsid w:val="00065A76"/>
    <w:rsid w:val="001D19E5"/>
    <w:rsid w:val="00350723"/>
    <w:rsid w:val="003C3A6C"/>
    <w:rsid w:val="0041428F"/>
    <w:rsid w:val="005A5C2F"/>
    <w:rsid w:val="00A45674"/>
    <w:rsid w:val="00C358F9"/>
    <w:rsid w:val="00CB6691"/>
    <w:rsid w:val="00D3515F"/>
    <w:rsid w:val="00DA7395"/>
    <w:rsid w:val="00EC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691"/>
  </w:style>
  <w:style w:type="paragraph" w:styleId="Ttulo1">
    <w:name w:val="heading 1"/>
    <w:basedOn w:val="Normal"/>
    <w:next w:val="Corpodetexto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  <w:rsid w:val="00CB669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rsid w:val="00CB6691"/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character" w:styleId="Refdenotaderodap">
    <w:name w:val="footnote reference"/>
    <w:semiHidden/>
    <w:rsid w:val="00CB6691"/>
    <w:rPr>
      <w:vertAlign w:val="superscript"/>
    </w:rPr>
  </w:style>
  <w:style w:type="character" w:styleId="Nmerodepgina">
    <w:name w:val="page number"/>
    <w:rsid w:val="00CB6691"/>
    <w:rPr>
      <w:b/>
    </w:rPr>
  </w:style>
  <w:style w:type="paragraph" w:customStyle="1" w:styleId="cabealho-capa">
    <w:name w:val="cabeçalho-capa"/>
    <w:basedOn w:val="Ttulo2"/>
    <w:rsid w:val="00CB669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CB669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CB669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CB669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CB669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CB6691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CB6691"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rsid w:val="00CB6691"/>
    <w:pPr>
      <w:jc w:val="center"/>
    </w:pPr>
  </w:style>
  <w:style w:type="paragraph" w:styleId="Commarcadores2">
    <w:name w:val="List Bullet 2"/>
    <w:basedOn w:val="Commarcadores"/>
    <w:rsid w:val="00CB6691"/>
    <w:pPr>
      <w:ind w:left="1080"/>
    </w:pPr>
  </w:style>
  <w:style w:type="paragraph" w:styleId="Textodenotaderodap">
    <w:name w:val="foot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CB669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  <w:rsid w:val="00CB6691"/>
  </w:style>
  <w:style w:type="paragraph" w:styleId="Sumrio2">
    <w:name w:val="toc 2"/>
    <w:basedOn w:val="Normal"/>
    <w:next w:val="Normal"/>
    <w:semiHidden/>
    <w:rsid w:val="00CB6691"/>
    <w:pPr>
      <w:ind w:left="200"/>
    </w:pPr>
  </w:style>
  <w:style w:type="paragraph" w:styleId="Sumrio3">
    <w:name w:val="toc 3"/>
    <w:basedOn w:val="Normal"/>
    <w:next w:val="Normal"/>
    <w:semiHidden/>
    <w:rsid w:val="00CB6691"/>
    <w:pPr>
      <w:numPr>
        <w:numId w:val="3"/>
      </w:numPr>
      <w:tabs>
        <w:tab w:val="clear" w:pos="360"/>
      </w:tabs>
      <w:ind w:left="400" w:firstLine="0"/>
    </w:pPr>
  </w:style>
  <w:style w:type="paragraph" w:styleId="Sumrio4">
    <w:name w:val="toc 4"/>
    <w:basedOn w:val="Normal"/>
    <w:next w:val="Normal"/>
    <w:semiHidden/>
    <w:rsid w:val="00CB6691"/>
    <w:pPr>
      <w:numPr>
        <w:ilvl w:val="1"/>
        <w:numId w:val="3"/>
      </w:numPr>
      <w:tabs>
        <w:tab w:val="clear" w:pos="1080"/>
      </w:tabs>
      <w:ind w:left="600" w:firstLine="0"/>
    </w:pPr>
  </w:style>
  <w:style w:type="paragraph" w:styleId="Sumrio5">
    <w:name w:val="toc 5"/>
    <w:basedOn w:val="Normal"/>
    <w:next w:val="Normal"/>
    <w:semiHidden/>
    <w:rsid w:val="00CB6691"/>
    <w:pPr>
      <w:numPr>
        <w:ilvl w:val="2"/>
        <w:numId w:val="3"/>
      </w:numPr>
      <w:tabs>
        <w:tab w:val="clear" w:pos="1800"/>
      </w:tabs>
      <w:ind w:left="800" w:firstLine="0"/>
    </w:pPr>
  </w:style>
  <w:style w:type="paragraph" w:styleId="Sumrio6">
    <w:name w:val="toc 6"/>
    <w:basedOn w:val="Normal"/>
    <w:next w:val="Normal"/>
    <w:semiHidden/>
    <w:rsid w:val="00CB6691"/>
    <w:pPr>
      <w:ind w:left="1000"/>
    </w:pPr>
  </w:style>
  <w:style w:type="paragraph" w:styleId="Sumrio7">
    <w:name w:val="toc 7"/>
    <w:basedOn w:val="Normal"/>
    <w:next w:val="Normal"/>
    <w:semiHidden/>
    <w:rsid w:val="00CB6691"/>
    <w:pPr>
      <w:ind w:left="1200"/>
    </w:pPr>
  </w:style>
  <w:style w:type="paragraph" w:styleId="Sumrio8">
    <w:name w:val="toc 8"/>
    <w:basedOn w:val="Normal"/>
    <w:next w:val="Normal"/>
    <w:semiHidden/>
    <w:rsid w:val="00CB6691"/>
    <w:pPr>
      <w:ind w:left="1400"/>
    </w:pPr>
  </w:style>
  <w:style w:type="paragraph" w:styleId="Sumrio9">
    <w:name w:val="toc 9"/>
    <w:basedOn w:val="Normal"/>
    <w:next w:val="Normal"/>
    <w:semiHidden/>
    <w:rsid w:val="00CB6691"/>
    <w:pPr>
      <w:ind w:left="1600"/>
    </w:pPr>
  </w:style>
  <w:style w:type="paragraph" w:styleId="Ttulo">
    <w:name w:val="Title"/>
    <w:basedOn w:val="Normal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rsid w:val="00CB669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sid w:val="00CB6691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CB6691"/>
    <w:pPr>
      <w:ind w:left="715" w:hanging="284"/>
    </w:pPr>
  </w:style>
  <w:style w:type="paragraph" w:customStyle="1" w:styleId="parag-item">
    <w:name w:val="parag-item"/>
    <w:basedOn w:val="Item"/>
    <w:rsid w:val="00CB6691"/>
    <w:pPr>
      <w:ind w:left="680" w:firstLine="0"/>
    </w:pPr>
  </w:style>
  <w:style w:type="paragraph" w:customStyle="1" w:styleId="Descrio">
    <w:name w:val="Descrição"/>
    <w:basedOn w:val="Normal"/>
    <w:next w:val="Corpodetexto"/>
    <w:rsid w:val="00CB6691"/>
    <w:pPr>
      <w:spacing w:before="60" w:after="60"/>
      <w:ind w:left="864" w:hanging="432"/>
    </w:pPr>
  </w:style>
  <w:style w:type="character" w:styleId="Refdecomentrio">
    <w:name w:val="annotation reference"/>
    <w:semiHidden/>
    <w:rsid w:val="00CB6691"/>
    <w:rPr>
      <w:sz w:val="16"/>
    </w:rPr>
  </w:style>
  <w:style w:type="paragraph" w:styleId="Textodecomentrio">
    <w:name w:val="annotation text"/>
    <w:basedOn w:val="Normal"/>
    <w:autoRedefine/>
    <w:semiHidden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CB6691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rsid w:val="00CB6691"/>
    <w:pPr>
      <w:numPr>
        <w:ilvl w:val="3"/>
        <w:numId w:val="2"/>
      </w:numPr>
      <w:spacing w:before="480" w:after="480"/>
      <w:ind w:left="0" w:firstLine="0"/>
    </w:pPr>
    <w:rPr>
      <w:b w:val="0"/>
      <w:i/>
      <w:sz w:val="28"/>
    </w:rPr>
  </w:style>
  <w:style w:type="paragraph" w:customStyle="1" w:styleId="Autor">
    <w:name w:val="Autor"/>
    <w:basedOn w:val="Normal"/>
    <w:rsid w:val="00CB6691"/>
    <w:pPr>
      <w:keepNext/>
      <w:keepLines/>
      <w:numPr>
        <w:ilvl w:val="4"/>
        <w:numId w:val="2"/>
      </w:numPr>
      <w:spacing w:before="760" w:after="360"/>
      <w:ind w:left="0" w:firstLine="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CB6691"/>
  </w:style>
  <w:style w:type="paragraph" w:customStyle="1" w:styleId="Cdigo">
    <w:name w:val="Código"/>
    <w:basedOn w:val="Corpodetexto"/>
    <w:rsid w:val="00CB6691"/>
    <w:rPr>
      <w:rFonts w:ascii="Courier New" w:hAnsi="Courier New"/>
      <w:noProof/>
    </w:rPr>
  </w:style>
  <w:style w:type="paragraph" w:customStyle="1" w:styleId="Livre">
    <w:name w:val="Livre"/>
    <w:rsid w:val="00CB6691"/>
    <w:rPr>
      <w:noProof/>
    </w:rPr>
  </w:style>
  <w:style w:type="paragraph" w:customStyle="1" w:styleId="sumrio">
    <w:name w:val="sumário"/>
    <w:basedOn w:val="Ttulo1"/>
    <w:rsid w:val="00CB669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character" w:styleId="Refdenotadefim">
    <w:name w:val="endnote reference"/>
    <w:semiHidden/>
    <w:rsid w:val="00CB6691"/>
    <w:rPr>
      <w:vertAlign w:val="superscript"/>
    </w:rPr>
  </w:style>
  <w:style w:type="paragraph" w:styleId="Textodenotadefim">
    <w:name w:val="end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CB669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CB669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CB6691"/>
    <w:pPr>
      <w:ind w:left="1440"/>
    </w:pPr>
  </w:style>
  <w:style w:type="paragraph" w:styleId="Listadecontinuao">
    <w:name w:val="List Continue"/>
    <w:basedOn w:val="Lista"/>
    <w:rsid w:val="00CB669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CB6691"/>
    <w:pPr>
      <w:ind w:left="1080"/>
    </w:pPr>
  </w:style>
  <w:style w:type="paragraph" w:styleId="Listadecontinuao3">
    <w:name w:val="List Continue 3"/>
    <w:basedOn w:val="Listadecontinuao"/>
    <w:rsid w:val="00CB6691"/>
    <w:pPr>
      <w:ind w:left="1440"/>
    </w:pPr>
  </w:style>
  <w:style w:type="paragraph" w:styleId="Numerada3">
    <w:name w:val="List Number 3"/>
    <w:basedOn w:val="Numerada"/>
    <w:rsid w:val="00CB6691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CB6691"/>
    <w:pPr>
      <w:ind w:left="1080"/>
    </w:pPr>
  </w:style>
  <w:style w:type="paragraph" w:customStyle="1" w:styleId="Tabela">
    <w:name w:val="Tabela"/>
    <w:basedOn w:val="Corpodetexto"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CB6691"/>
    <w:rPr>
      <w:sz w:val="96"/>
    </w:rPr>
  </w:style>
  <w:style w:type="paragraph" w:styleId="Numerada4">
    <w:name w:val="List Number 4"/>
    <w:basedOn w:val="Numerada"/>
    <w:rsid w:val="00CB6691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CB6691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CB6691"/>
    <w:rPr>
      <w:color w:val="C0C0C0"/>
    </w:rPr>
  </w:style>
  <w:style w:type="paragraph" w:customStyle="1" w:styleId="Tabelareduzida">
    <w:name w:val="Tabela reduzida"/>
    <w:basedOn w:val="Tabela"/>
    <w:rsid w:val="00CB6691"/>
    <w:rPr>
      <w:sz w:val="20"/>
    </w:rPr>
  </w:style>
  <w:style w:type="character" w:styleId="Hyperlink">
    <w:name w:val="Hyperlink"/>
    <w:basedOn w:val="Fontepargpadro"/>
    <w:rsid w:val="00CB6691"/>
    <w:rPr>
      <w:color w:val="0000FF"/>
      <w:u w:val="single"/>
    </w:rPr>
  </w:style>
  <w:style w:type="paragraph" w:styleId="MapadoDocumento">
    <w:name w:val="Document Map"/>
    <w:basedOn w:val="Normal"/>
    <w:semiHidden/>
    <w:rsid w:val="00CB669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&#250;lio%20Cesar%20Gavilan\Documents\julio\engenharia2011%201\ESoft\Especificaca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Especificacao_de_Requisitos_de_Software.dot</Template>
  <TotalTime>3</TotalTime>
  <Pages>20</Pages>
  <Words>1537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Especificação de Requisitos de Software</vt:lpstr>
      <vt:lpstr/>
      <vt:lpstr>Especificação dos Requisitos do Software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9818</CharactersWithSpaces>
  <SharedDoc>false</SharedDoc>
  <HLinks>
    <vt:vector size="342" baseType="variant">
      <vt:variant>
        <vt:i4>1572917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_Toc40514907</vt:lpwstr>
      </vt:variant>
      <vt:variant>
        <vt:i4>1638453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_Toc40514906</vt:lpwstr>
      </vt:variant>
      <vt:variant>
        <vt:i4>1703989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_Toc40514905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_Toc40514904</vt:lpwstr>
      </vt:variant>
      <vt:variant>
        <vt:i4>1835061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_Toc40514903</vt:lpwstr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_Toc40514902</vt:lpwstr>
      </vt:variant>
      <vt:variant>
        <vt:i4>1966133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_Toc40514901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_Toc40514900</vt:lpwstr>
      </vt:variant>
      <vt:variant>
        <vt:i4>1507388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_Toc40514899</vt:lpwstr>
      </vt:variant>
      <vt:variant>
        <vt:i4>1441852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_Toc40514898</vt:lpwstr>
      </vt:variant>
      <vt:variant>
        <vt:i4>1638460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_Toc40514897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_Toc40514896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_Toc40514895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_Toc40514894</vt:lpwstr>
      </vt:variant>
      <vt:variant>
        <vt:i4>1900604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_Toc40514893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_Toc40514892</vt:lpwstr>
      </vt:variant>
      <vt:variant>
        <vt:i4>2031676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_Toc40514891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_Toc40514890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_Toc40514889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_Toc40514888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_Toc40514887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_Toc40514886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_Toc40514885</vt:lpwstr>
      </vt:variant>
      <vt:variant>
        <vt:i4>1703997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_Toc40514884</vt:lpwstr>
      </vt:variant>
      <vt:variant>
        <vt:i4>1900605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_Toc40514883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_Toc40514882</vt:lpwstr>
      </vt:variant>
      <vt:variant>
        <vt:i4>2031677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_Toc40514881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_Toc40514880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_Toc40514879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_Toc40514878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_Toc40514877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_Toc40514876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_Toc40514875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_Toc40514874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_Toc40514873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_Toc40514872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_Toc40514871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_Toc40514870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_Toc40514869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_Toc40514868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_Toc40514867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_Toc40514866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_Toc40514865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_Toc40514864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_Toc40514863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_Toc40514862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_Toc40514861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_Toc40514860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_Toc40514859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_Toc40514858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_Toc40514857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_Toc40514856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_Toc40514855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_Toc40514854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_Toc40514853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_Toc40514852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_Toc40514851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Júlio Cesar Gavilan</cp:lastModifiedBy>
  <cp:revision>2</cp:revision>
  <cp:lastPrinted>2018-02-27T18:11:00Z</cp:lastPrinted>
  <dcterms:created xsi:type="dcterms:W3CDTF">2018-03-17T01:44:00Z</dcterms:created>
  <dcterms:modified xsi:type="dcterms:W3CDTF">2018-03-17T01:44:00Z</dcterms:modified>
</cp:coreProperties>
</file>